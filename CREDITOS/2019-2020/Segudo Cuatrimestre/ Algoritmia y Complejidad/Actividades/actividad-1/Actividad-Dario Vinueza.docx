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892AA" w14:textId="77777777" w:rsidR="00D5194D" w:rsidRDefault="00D5194D" w:rsidP="000B0025">
      <w:pPr>
        <w:pStyle w:val="TtuloApartado1sinnivel"/>
      </w:pPr>
      <w:bookmarkStart w:id="0" w:name="_Toc459888455"/>
    </w:p>
    <w:p w14:paraId="6EFFAA6A" w14:textId="77777777" w:rsidR="00D5194D" w:rsidRDefault="00D5194D" w:rsidP="000B0025">
      <w:pPr>
        <w:pStyle w:val="TtuloApartado1sinnivel"/>
        <w:sectPr w:rsidR="00D5194D" w:rsidSect="00D5194D">
          <w:headerReference w:type="default" r:id="rId11"/>
          <w:footerReference w:type="default" r:id="rId12"/>
          <w:pgSz w:w="11906" w:h="16838" w:code="9"/>
          <w:pgMar w:top="1418" w:right="1843" w:bottom="1418" w:left="1843" w:header="1134" w:footer="397" w:gutter="0"/>
          <w:cols w:num="2" w:space="708"/>
          <w:docGrid w:linePitch="360"/>
        </w:sectPr>
      </w:pPr>
    </w:p>
    <w:p w14:paraId="20DBD5C7" w14:textId="4D772628" w:rsidR="000B0025" w:rsidRDefault="000B0025" w:rsidP="000B0025">
      <w:pPr>
        <w:pStyle w:val="TtuloApartado1sinnivel"/>
      </w:pPr>
      <w:r>
        <w:t>Trabajo. Análisis de complejidad</w:t>
      </w:r>
    </w:p>
    <w:p w14:paraId="2CA4F96D" w14:textId="77777777" w:rsidR="000B0025" w:rsidRDefault="000B0025" w:rsidP="000B0025"/>
    <w:p w14:paraId="5001A509" w14:textId="77777777" w:rsidR="000B0025" w:rsidRPr="00A26123" w:rsidRDefault="000B0025" w:rsidP="000B0025">
      <w:pPr>
        <w:rPr>
          <w:b/>
        </w:rPr>
      </w:pPr>
      <w:r>
        <w:rPr>
          <w:b/>
        </w:rPr>
        <w:t>Objetivo</w:t>
      </w:r>
      <w:r w:rsidRPr="00A26123">
        <w:rPr>
          <w:b/>
        </w:rPr>
        <w:t xml:space="preserve"> </w:t>
      </w:r>
    </w:p>
    <w:p w14:paraId="6A252D53" w14:textId="77777777" w:rsidR="000B0025" w:rsidRPr="00A26123" w:rsidRDefault="000B0025" w:rsidP="000B0025">
      <w:pPr>
        <w:rPr>
          <w:b/>
        </w:rPr>
      </w:pPr>
    </w:p>
    <w:p w14:paraId="2F48A7F0" w14:textId="77777777" w:rsidR="000B0025" w:rsidRPr="00A26123" w:rsidRDefault="000B0025" w:rsidP="000B0025">
      <w:r w:rsidRPr="00A26123">
        <w:t>El objetivo de esta actividad es evaluar la complejidad de algoritmos con las técnicas estudiadas.</w:t>
      </w:r>
    </w:p>
    <w:p w14:paraId="115F736A" w14:textId="77777777" w:rsidR="000B0025" w:rsidRDefault="000B0025" w:rsidP="000B0025">
      <w:pPr>
        <w:rPr>
          <w:b/>
        </w:rPr>
      </w:pPr>
    </w:p>
    <w:p w14:paraId="15DB5917" w14:textId="77777777" w:rsidR="000B0025" w:rsidRDefault="000B0025" w:rsidP="000B0025">
      <w:r w:rsidRPr="003B0DEA">
        <w:rPr>
          <w:b/>
        </w:rPr>
        <w:t>Descripción</w:t>
      </w:r>
    </w:p>
    <w:p w14:paraId="1AF587F2" w14:textId="77777777" w:rsidR="000B0025" w:rsidRDefault="000B0025" w:rsidP="000B0025"/>
    <w:p w14:paraId="66BB0347" w14:textId="3DBD91AF" w:rsidR="00D5194D" w:rsidRDefault="000B0025" w:rsidP="000B0025">
      <w:r>
        <w:t>Dadas las siguientes funciones, realiza un análisis de su complejidad indicando la operación básica, su orden de crecimiento y el coste de ejecución. En caso de ser necesario, distingue entre caso peor, caso medio y caso mejor</w:t>
      </w:r>
      <w:r w:rsidR="00D5194D">
        <w:t>.</w:t>
      </w:r>
    </w:p>
    <w:p w14:paraId="2C8AB2A1" w14:textId="77777777" w:rsidR="00D5194D" w:rsidRDefault="00D5194D" w:rsidP="000B0025"/>
    <w:p w14:paraId="416C5428" w14:textId="542691FA" w:rsidR="00D5194D" w:rsidRPr="001F10EE" w:rsidRDefault="000B0025" w:rsidP="000B0025">
      <w:pPr>
        <w:rPr>
          <w:lang w:val="en-US"/>
        </w:rPr>
        <w:sectPr w:rsidR="00D5194D" w:rsidRPr="001F10EE" w:rsidSect="00D5194D">
          <w:type w:val="continuous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  <w:r w:rsidRPr="001F10EE">
        <w:rPr>
          <w:lang w:val="en-US"/>
        </w:rPr>
        <w:t>.</w:t>
      </w:r>
    </w:p>
    <w:p w14:paraId="2883B4B2" w14:textId="77777777" w:rsidR="000B0025" w:rsidRPr="001F10EE" w:rsidRDefault="000B0025" w:rsidP="000B0025">
      <w:pPr>
        <w:rPr>
          <w:b/>
          <w:lang w:val="en-US"/>
        </w:rPr>
      </w:pPr>
      <w:bookmarkStart w:id="1" w:name="_Hlk504390459"/>
      <w:r w:rsidRPr="001F10EE">
        <w:rPr>
          <w:b/>
          <w:lang w:val="en-US"/>
        </w:rPr>
        <w:t>Algoritmo 1:</w:t>
      </w:r>
    </w:p>
    <w:p w14:paraId="5FB7DBF7" w14:textId="77777777" w:rsidR="000B0025" w:rsidRPr="00AC6C63" w:rsidRDefault="000B0025" w:rsidP="000B0025">
      <w:pPr>
        <w:rPr>
          <w:lang w:val="en-US"/>
        </w:rPr>
      </w:pPr>
    </w:p>
    <w:p w14:paraId="2B7E81A0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sum = 0; </w:t>
      </w:r>
    </w:p>
    <w:p w14:paraId="2F3FAA5F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r w:rsidRPr="003B0DE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B0DEA">
        <w:rPr>
          <w:rFonts w:ascii="Consolas" w:hAnsi="Consolas" w:cs="Consolas"/>
          <w:sz w:val="20"/>
          <w:szCs w:val="20"/>
          <w:lang w:val="en-US"/>
        </w:rPr>
        <w:t>=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0;i</w:t>
      </w:r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&lt;sqrt(n)/2;i++)</w:t>
      </w:r>
    </w:p>
    <w:p w14:paraId="3877D0C9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sum++;</w:t>
      </w:r>
    </w:p>
    <w:p w14:paraId="6791736D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for(</w:t>
      </w:r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j=0 ;j&lt;sqrt(n)/4;j++)</w:t>
      </w:r>
    </w:p>
    <w:p w14:paraId="52061695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sum++;</w:t>
      </w:r>
    </w:p>
    <w:p w14:paraId="4E9D20E1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>for(k=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0;k</w:t>
      </w:r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&lt;8+j;k++)</w:t>
      </w:r>
    </w:p>
    <w:p w14:paraId="7D032DE7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sum++;</w:t>
      </w:r>
    </w:p>
    <w:p w14:paraId="7E04F2C5" w14:textId="77777777" w:rsidR="000B0025" w:rsidRPr="00AC6C63" w:rsidRDefault="000B0025" w:rsidP="000B0025">
      <w:pPr>
        <w:rPr>
          <w:lang w:val="en-US"/>
        </w:rPr>
      </w:pPr>
    </w:p>
    <w:p w14:paraId="1EE27983" w14:textId="77777777" w:rsidR="000B0025" w:rsidRPr="00AC6C63" w:rsidRDefault="000B0025" w:rsidP="000B0025">
      <w:pPr>
        <w:rPr>
          <w:lang w:val="en-US"/>
        </w:rPr>
      </w:pPr>
    </w:p>
    <w:p w14:paraId="715C5980" w14:textId="77777777" w:rsidR="000B0025" w:rsidRPr="001F10EE" w:rsidRDefault="000B0025" w:rsidP="000B0025">
      <w:pPr>
        <w:rPr>
          <w:b/>
          <w:lang w:val="en-US"/>
        </w:rPr>
      </w:pPr>
      <w:r w:rsidRPr="001F10EE">
        <w:rPr>
          <w:b/>
          <w:lang w:val="en-US"/>
        </w:rPr>
        <w:br w:type="column"/>
      </w:r>
      <w:r w:rsidRPr="001F10EE">
        <w:rPr>
          <w:b/>
          <w:lang w:val="en-US"/>
        </w:rPr>
        <w:t>Algoritmo 2:</w:t>
      </w:r>
    </w:p>
    <w:p w14:paraId="7EE26534" w14:textId="77777777" w:rsidR="000B0025" w:rsidRPr="00AC6C63" w:rsidRDefault="000B0025" w:rsidP="000B0025">
      <w:pPr>
        <w:rPr>
          <w:rFonts w:ascii="Georgia" w:hAnsi="Georgia"/>
          <w:sz w:val="22"/>
          <w:szCs w:val="22"/>
          <w:lang w:val="en-US"/>
        </w:rPr>
      </w:pPr>
    </w:p>
    <w:p w14:paraId="4E5176B3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>sum = 0;</w:t>
      </w:r>
    </w:p>
    <w:p w14:paraId="26437FC7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r w:rsidRPr="003B0DE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B0DEA">
        <w:rPr>
          <w:rFonts w:ascii="Consolas" w:hAnsi="Consolas" w:cs="Consolas"/>
          <w:sz w:val="20"/>
          <w:szCs w:val="20"/>
          <w:lang w:val="en-US"/>
        </w:rPr>
        <w:t>=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0;i</w:t>
      </w:r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&lt;sqrt(n)/2;i++)</w:t>
      </w:r>
    </w:p>
    <w:p w14:paraId="0689CB77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for(j=</w:t>
      </w:r>
      <w:proofErr w:type="spellStart"/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i;j</w:t>
      </w:r>
      <w:proofErr w:type="spellEnd"/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&lt;8+i;j++)</w:t>
      </w:r>
    </w:p>
    <w:p w14:paraId="6F4F435C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    for(k=</w:t>
      </w:r>
      <w:proofErr w:type="spellStart"/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j;k</w:t>
      </w:r>
      <w:proofErr w:type="spellEnd"/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&lt;8+j;k++)</w:t>
      </w:r>
    </w:p>
    <w:p w14:paraId="4ED803ED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        sum++;</w:t>
      </w:r>
    </w:p>
    <w:p w14:paraId="501B7D54" w14:textId="77777777" w:rsidR="000B0025" w:rsidRDefault="000B0025" w:rsidP="000B0025">
      <w:pPr>
        <w:rPr>
          <w:lang w:val="en-US"/>
        </w:rPr>
      </w:pPr>
    </w:p>
    <w:p w14:paraId="49A3DE60" w14:textId="77777777" w:rsidR="000B0025" w:rsidRPr="00AC6C63" w:rsidRDefault="000B0025" w:rsidP="000B0025">
      <w:pPr>
        <w:rPr>
          <w:lang w:val="en-US"/>
        </w:rPr>
      </w:pPr>
    </w:p>
    <w:p w14:paraId="2E96E111" w14:textId="77777777" w:rsidR="000B0025" w:rsidRPr="001F10EE" w:rsidRDefault="000B0025" w:rsidP="000B0025">
      <w:pPr>
        <w:spacing w:after="160" w:line="259" w:lineRule="auto"/>
        <w:jc w:val="left"/>
        <w:rPr>
          <w:b/>
          <w:lang w:val="en-US"/>
        </w:rPr>
      </w:pPr>
      <w:r w:rsidRPr="001F10EE">
        <w:rPr>
          <w:b/>
          <w:lang w:val="en-US"/>
        </w:rPr>
        <w:br w:type="page"/>
      </w:r>
    </w:p>
    <w:p w14:paraId="593A5527" w14:textId="56D30E6C" w:rsidR="00D5194D" w:rsidRPr="001F10EE" w:rsidRDefault="00D5194D" w:rsidP="000B0025">
      <w:pPr>
        <w:rPr>
          <w:b/>
          <w:lang w:val="en-US"/>
        </w:rPr>
      </w:pPr>
    </w:p>
    <w:p w14:paraId="79DD2657" w14:textId="77777777" w:rsidR="00D5194D" w:rsidRPr="001F10EE" w:rsidRDefault="00D5194D" w:rsidP="000B0025">
      <w:pPr>
        <w:rPr>
          <w:b/>
          <w:lang w:val="en-US"/>
        </w:rPr>
      </w:pPr>
    </w:p>
    <w:p w14:paraId="6D451AFF" w14:textId="17A6132D" w:rsidR="000B0025" w:rsidRPr="001F10EE" w:rsidRDefault="000B0025" w:rsidP="000B0025">
      <w:pPr>
        <w:rPr>
          <w:b/>
          <w:lang w:val="en-US"/>
        </w:rPr>
      </w:pPr>
      <w:r w:rsidRPr="001F10EE">
        <w:rPr>
          <w:b/>
          <w:lang w:val="en-US"/>
        </w:rPr>
        <w:t>Algoritmo 3:</w:t>
      </w:r>
    </w:p>
    <w:p w14:paraId="0F298FF7" w14:textId="77777777" w:rsidR="000B0025" w:rsidRPr="00AC6C63" w:rsidRDefault="000B0025" w:rsidP="000B0025">
      <w:pPr>
        <w:rPr>
          <w:lang w:val="en-US"/>
        </w:rPr>
      </w:pPr>
    </w:p>
    <w:p w14:paraId="4884BCCA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>sum = 0;</w:t>
      </w:r>
    </w:p>
    <w:p w14:paraId="274B64DB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r w:rsidRPr="003B0DE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B0DEA">
        <w:rPr>
          <w:rFonts w:ascii="Consolas" w:hAnsi="Consolas" w:cs="Consolas"/>
          <w:sz w:val="20"/>
          <w:szCs w:val="20"/>
          <w:lang w:val="en-US"/>
        </w:rPr>
        <w:t>=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1;i</w:t>
      </w:r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&lt;2*</w:t>
      </w:r>
      <w:proofErr w:type="spellStart"/>
      <w:r w:rsidRPr="003B0DEA">
        <w:rPr>
          <w:rFonts w:ascii="Consolas" w:hAnsi="Consolas" w:cs="Consolas"/>
          <w:sz w:val="20"/>
          <w:szCs w:val="20"/>
          <w:lang w:val="en-US"/>
        </w:rPr>
        <w:t>n;i</w:t>
      </w:r>
      <w:proofErr w:type="spellEnd"/>
      <w:r w:rsidRPr="003B0DEA">
        <w:rPr>
          <w:rFonts w:ascii="Consolas" w:hAnsi="Consolas" w:cs="Consolas"/>
          <w:sz w:val="20"/>
          <w:szCs w:val="20"/>
          <w:lang w:val="en-US"/>
        </w:rPr>
        <w:t>++)</w:t>
      </w:r>
    </w:p>
    <w:p w14:paraId="1268E660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for(j=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1;j</w:t>
      </w:r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3B0DE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B0DEA">
        <w:rPr>
          <w:rFonts w:ascii="Consolas" w:hAnsi="Consolas" w:cs="Consolas"/>
          <w:sz w:val="20"/>
          <w:szCs w:val="20"/>
          <w:lang w:val="en-US"/>
        </w:rPr>
        <w:t>*</w:t>
      </w:r>
      <w:proofErr w:type="spellStart"/>
      <w:r w:rsidRPr="003B0DEA">
        <w:rPr>
          <w:rFonts w:ascii="Consolas" w:hAnsi="Consolas" w:cs="Consolas"/>
          <w:sz w:val="20"/>
          <w:szCs w:val="20"/>
          <w:lang w:val="en-US"/>
        </w:rPr>
        <w:t>i;j</w:t>
      </w:r>
      <w:proofErr w:type="spellEnd"/>
      <w:r w:rsidRPr="003B0DEA">
        <w:rPr>
          <w:rFonts w:ascii="Consolas" w:hAnsi="Consolas" w:cs="Consolas"/>
          <w:sz w:val="20"/>
          <w:szCs w:val="20"/>
          <w:lang w:val="en-US"/>
        </w:rPr>
        <w:t>++)</w:t>
      </w:r>
    </w:p>
    <w:p w14:paraId="5D5AA8EB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    for(k=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1;k</w:t>
      </w:r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3B0DEA">
        <w:rPr>
          <w:rFonts w:ascii="Consolas" w:hAnsi="Consolas" w:cs="Consolas"/>
          <w:sz w:val="20"/>
          <w:szCs w:val="20"/>
          <w:lang w:val="en-US"/>
        </w:rPr>
        <w:t>j;k</w:t>
      </w:r>
      <w:proofErr w:type="spellEnd"/>
      <w:r w:rsidRPr="003B0DEA">
        <w:rPr>
          <w:rFonts w:ascii="Consolas" w:hAnsi="Consolas" w:cs="Consolas"/>
          <w:sz w:val="20"/>
          <w:szCs w:val="20"/>
          <w:lang w:val="en-US"/>
        </w:rPr>
        <w:t>++)</w:t>
      </w:r>
    </w:p>
    <w:p w14:paraId="7A0F3A7A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        if (j % </w:t>
      </w:r>
      <w:proofErr w:type="spellStart"/>
      <w:r w:rsidRPr="003B0DE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B0DEA">
        <w:rPr>
          <w:rFonts w:ascii="Consolas" w:hAnsi="Consolas" w:cs="Consolas"/>
          <w:sz w:val="20"/>
          <w:szCs w:val="20"/>
          <w:lang w:val="en-US"/>
        </w:rPr>
        <w:t xml:space="preserve"> == 1)</w:t>
      </w:r>
    </w:p>
    <w:p w14:paraId="354344DF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            sum++;</w:t>
      </w:r>
    </w:p>
    <w:p w14:paraId="3D1B69AD" w14:textId="3C87D63E" w:rsidR="00D5194D" w:rsidRDefault="00D5194D" w:rsidP="000B0025">
      <w:pPr>
        <w:rPr>
          <w:lang w:val="en-US"/>
        </w:rPr>
      </w:pPr>
      <w:r>
        <w:rPr>
          <w:lang w:val="en-US"/>
        </w:rPr>
        <w:br w:type="column"/>
      </w:r>
    </w:p>
    <w:p w14:paraId="4232E6C9" w14:textId="77777777" w:rsidR="00D5194D" w:rsidRPr="001F10EE" w:rsidRDefault="00D5194D" w:rsidP="000B0025">
      <w:pPr>
        <w:rPr>
          <w:b/>
          <w:lang w:val="en-US"/>
        </w:rPr>
      </w:pPr>
    </w:p>
    <w:p w14:paraId="0C0DC36E" w14:textId="50F08FBC" w:rsidR="000B0025" w:rsidRPr="001F10EE" w:rsidRDefault="000B0025" w:rsidP="000B0025">
      <w:pPr>
        <w:rPr>
          <w:b/>
          <w:lang w:val="en-US"/>
        </w:rPr>
      </w:pPr>
      <w:r w:rsidRPr="001F10EE">
        <w:rPr>
          <w:b/>
          <w:lang w:val="en-US"/>
        </w:rPr>
        <w:t>Algoritmo 4:</w:t>
      </w:r>
    </w:p>
    <w:p w14:paraId="070EF98E" w14:textId="77777777" w:rsidR="000B0025" w:rsidRPr="00AC6C63" w:rsidRDefault="000B0025" w:rsidP="000B0025">
      <w:pPr>
        <w:rPr>
          <w:lang w:val="en-US"/>
        </w:rPr>
      </w:pPr>
    </w:p>
    <w:p w14:paraId="64885E9A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>int f(int n) {</w:t>
      </w:r>
    </w:p>
    <w:p w14:paraId="5EA2259E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if (n&lt;=1)</w:t>
      </w:r>
    </w:p>
    <w:p w14:paraId="0D89F8EA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return 1;</w:t>
      </w:r>
    </w:p>
    <w:p w14:paraId="011EECAC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else</w:t>
      </w:r>
    </w:p>
    <w:p w14:paraId="1A6A36C9" w14:textId="77777777" w:rsidR="000B0025" w:rsidRPr="003B0DEA" w:rsidRDefault="000B0025" w:rsidP="000B0025">
      <w:pPr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return n*f(n/2);</w:t>
      </w:r>
    </w:p>
    <w:p w14:paraId="3E322005" w14:textId="7F335A56" w:rsidR="00D5194D" w:rsidRPr="001F10EE" w:rsidRDefault="000B0025" w:rsidP="001F10EE">
      <w:pPr>
        <w:rPr>
          <w:rFonts w:ascii="Consolas" w:hAnsi="Consolas" w:cs="Consolas"/>
          <w:sz w:val="22"/>
          <w:szCs w:val="22"/>
        </w:rPr>
        <w:sectPr w:rsidR="00D5194D" w:rsidRPr="001F10EE" w:rsidSect="00D5194D">
          <w:type w:val="continuous"/>
          <w:pgSz w:w="11906" w:h="16838" w:code="9"/>
          <w:pgMar w:top="1418" w:right="1843" w:bottom="1418" w:left="1843" w:header="1134" w:footer="397" w:gutter="0"/>
          <w:cols w:num="2" w:space="708"/>
          <w:docGrid w:linePitch="360"/>
        </w:sectPr>
      </w:pPr>
      <w:r w:rsidRPr="00892C3D">
        <w:rPr>
          <w:rFonts w:ascii="Consolas" w:hAnsi="Consolas" w:cs="Consolas"/>
          <w:sz w:val="22"/>
          <w:szCs w:val="22"/>
        </w:rPr>
        <w:t>}</w:t>
      </w:r>
      <w:bookmarkEnd w:id="1"/>
    </w:p>
    <w:p w14:paraId="4965577C" w14:textId="234EFC76" w:rsidR="00D5194D" w:rsidRDefault="00D5194D" w:rsidP="000B0025">
      <w:pPr>
        <w:spacing w:after="160" w:line="259" w:lineRule="auto"/>
        <w:jc w:val="left"/>
        <w:sectPr w:rsidR="00D5194D" w:rsidSect="00D5194D">
          <w:type w:val="continuous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</w:p>
    <w:p w14:paraId="7C2B27D1" w14:textId="2004600A" w:rsidR="000B0025" w:rsidRPr="001F10EE" w:rsidRDefault="001F10EE" w:rsidP="000B0025">
      <w:pPr>
        <w:spacing w:after="160" w:line="259" w:lineRule="auto"/>
        <w:jc w:val="left"/>
        <w:rPr>
          <w:b/>
          <w:bCs/>
        </w:rPr>
      </w:pPr>
      <w:r w:rsidRPr="001F10EE">
        <w:rPr>
          <w:b/>
          <w:bCs/>
        </w:rPr>
        <w:t>Solución:</w:t>
      </w:r>
    </w:p>
    <w:p w14:paraId="3A3FE3AE" w14:textId="77777777" w:rsidR="00246946" w:rsidRDefault="00246946" w:rsidP="00246946">
      <w:r>
        <w:t>Dadas las siguientes funciones, realiza un análisis de su complejidad indicando:</w:t>
      </w:r>
    </w:p>
    <w:p w14:paraId="36E74A83" w14:textId="77777777" w:rsidR="00246946" w:rsidRDefault="00246946" w:rsidP="00246946">
      <w:pPr>
        <w:pStyle w:val="ListParagraph"/>
        <w:numPr>
          <w:ilvl w:val="0"/>
          <w:numId w:val="24"/>
        </w:numPr>
      </w:pPr>
      <w:r>
        <w:t>La operación básica</w:t>
      </w:r>
    </w:p>
    <w:p w14:paraId="58D10FEB" w14:textId="77777777" w:rsidR="00246946" w:rsidRDefault="00246946" w:rsidP="00246946">
      <w:pPr>
        <w:pStyle w:val="ListParagraph"/>
        <w:numPr>
          <w:ilvl w:val="0"/>
          <w:numId w:val="24"/>
        </w:numPr>
      </w:pPr>
      <w:r>
        <w:t>Su orden de crecimiento</w:t>
      </w:r>
    </w:p>
    <w:p w14:paraId="157DA1B6" w14:textId="77777777" w:rsidR="00246946" w:rsidRDefault="00246946" w:rsidP="00246946">
      <w:pPr>
        <w:pStyle w:val="ListParagraph"/>
        <w:numPr>
          <w:ilvl w:val="0"/>
          <w:numId w:val="24"/>
        </w:numPr>
      </w:pPr>
      <w:r>
        <w:t>El coste de ejecución.</w:t>
      </w:r>
    </w:p>
    <w:p w14:paraId="54CB198A" w14:textId="42CB6808" w:rsidR="00246946" w:rsidRDefault="00246946" w:rsidP="00246946">
      <w:r>
        <w:t>En caso de ser necesario, distingue entre caso peor, caso medio y caso mejor.</w:t>
      </w:r>
    </w:p>
    <w:p w14:paraId="4FD00D97" w14:textId="7615B338" w:rsidR="00613206" w:rsidRPr="00613206" w:rsidRDefault="00613206" w:rsidP="00613206">
      <w:pPr>
        <w:pStyle w:val="ListParagraph"/>
        <w:numPr>
          <w:ilvl w:val="0"/>
          <w:numId w:val="25"/>
        </w:numPr>
        <w:rPr>
          <w:b/>
          <w:lang w:val="en-US"/>
        </w:rPr>
      </w:pPr>
      <w:r>
        <w:rPr>
          <w:b/>
          <w:lang w:val="en-US"/>
        </w:rPr>
        <w:t>Algoritmo 1</w:t>
      </w:r>
    </w:p>
    <w:p w14:paraId="730BB060" w14:textId="61388195" w:rsidR="00613206" w:rsidRPr="003B0DEA" w:rsidRDefault="00613206" w:rsidP="00613206">
      <w:pPr>
        <w:ind w:left="709"/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sum = 0; </w:t>
      </w:r>
    </w:p>
    <w:p w14:paraId="227A49F0" w14:textId="77777777" w:rsidR="00613206" w:rsidRPr="003B0DEA" w:rsidRDefault="00613206" w:rsidP="00613206">
      <w:pPr>
        <w:ind w:left="709"/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r w:rsidRPr="003B0DE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B0DEA">
        <w:rPr>
          <w:rFonts w:ascii="Consolas" w:hAnsi="Consolas" w:cs="Consolas"/>
          <w:sz w:val="20"/>
          <w:szCs w:val="20"/>
          <w:lang w:val="en-US"/>
        </w:rPr>
        <w:t>=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0;i</w:t>
      </w:r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&lt;sqrt(n)/2;i++)</w:t>
      </w:r>
    </w:p>
    <w:p w14:paraId="487347CA" w14:textId="77777777" w:rsidR="00613206" w:rsidRPr="003B0DEA" w:rsidRDefault="00613206" w:rsidP="00613206">
      <w:pPr>
        <w:ind w:left="709"/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sum++;</w:t>
      </w:r>
    </w:p>
    <w:p w14:paraId="0995F4CA" w14:textId="77777777" w:rsidR="00613206" w:rsidRPr="003B0DEA" w:rsidRDefault="00613206" w:rsidP="00613206">
      <w:pPr>
        <w:ind w:left="709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for(</w:t>
      </w:r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j=0 ;j&lt;sqrt(n)/4;j++)</w:t>
      </w:r>
    </w:p>
    <w:p w14:paraId="58DCAC25" w14:textId="77777777" w:rsidR="00613206" w:rsidRPr="003B0DEA" w:rsidRDefault="00613206" w:rsidP="00613206">
      <w:pPr>
        <w:ind w:left="709"/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sum++;</w:t>
      </w:r>
    </w:p>
    <w:p w14:paraId="24C4DB37" w14:textId="77777777" w:rsidR="00613206" w:rsidRPr="003B0DEA" w:rsidRDefault="00613206" w:rsidP="00613206">
      <w:pPr>
        <w:ind w:left="709"/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>for(k=</w:t>
      </w:r>
      <w:proofErr w:type="gramStart"/>
      <w:r w:rsidRPr="003B0DEA">
        <w:rPr>
          <w:rFonts w:ascii="Consolas" w:hAnsi="Consolas" w:cs="Consolas"/>
          <w:sz w:val="20"/>
          <w:szCs w:val="20"/>
          <w:lang w:val="en-US"/>
        </w:rPr>
        <w:t>0;k</w:t>
      </w:r>
      <w:proofErr w:type="gramEnd"/>
      <w:r w:rsidRPr="003B0DEA">
        <w:rPr>
          <w:rFonts w:ascii="Consolas" w:hAnsi="Consolas" w:cs="Consolas"/>
          <w:sz w:val="20"/>
          <w:szCs w:val="20"/>
          <w:lang w:val="en-US"/>
        </w:rPr>
        <w:t>&lt;8+j;k++)</w:t>
      </w:r>
    </w:p>
    <w:p w14:paraId="1062D533" w14:textId="2DA313B8" w:rsidR="00613206" w:rsidRPr="002A5CEC" w:rsidRDefault="00613206" w:rsidP="002A5CEC">
      <w:pPr>
        <w:ind w:left="709"/>
        <w:rPr>
          <w:rFonts w:ascii="Consolas" w:hAnsi="Consolas" w:cs="Consolas"/>
          <w:sz w:val="20"/>
          <w:szCs w:val="20"/>
          <w:lang w:val="en-US"/>
        </w:rPr>
      </w:pPr>
      <w:r w:rsidRPr="003B0DEA">
        <w:rPr>
          <w:rFonts w:ascii="Consolas" w:hAnsi="Consolas" w:cs="Consolas"/>
          <w:sz w:val="20"/>
          <w:szCs w:val="20"/>
          <w:lang w:val="en-US"/>
        </w:rPr>
        <w:t xml:space="preserve">    sum++;</w:t>
      </w:r>
    </w:p>
    <w:p w14:paraId="11DE3597" w14:textId="77777777" w:rsidR="003854BD" w:rsidRPr="003854BD" w:rsidRDefault="003A7B3A" w:rsidP="002A5CEC">
      <w:pPr>
        <w:pStyle w:val="ListParagraph"/>
        <w:numPr>
          <w:ilvl w:val="0"/>
          <w:numId w:val="24"/>
        </w:numPr>
        <w:snapToGrid w:val="0"/>
        <w:spacing w:before="240" w:after="100" w:afterAutospacing="1"/>
        <w:ind w:left="714" w:hanging="357"/>
        <w:contextualSpacing w:val="0"/>
        <w:jc w:val="left"/>
        <w:rPr>
          <w:lang w:val="en-US"/>
        </w:rPr>
      </w:pPr>
      <w:r w:rsidRPr="005F6B03">
        <w:rPr>
          <w:b/>
          <w:bCs/>
          <w:i/>
          <w:iCs/>
        </w:rPr>
        <w:t>La operación básica</w:t>
      </w:r>
      <w:r w:rsidR="002A5CEC" w:rsidRPr="005F6B03">
        <w:rPr>
          <w:b/>
          <w:bCs/>
          <w:i/>
          <w:iCs/>
        </w:rPr>
        <w:t>:</w:t>
      </w:r>
      <w:r w:rsidR="002A5CEC">
        <w:t xml:space="preserve"> </w:t>
      </w:r>
    </w:p>
    <w:p w14:paraId="60B8F446" w14:textId="2286364F" w:rsidR="001F10EE" w:rsidRPr="002A5CEC" w:rsidRDefault="003A7B3A" w:rsidP="009A4112">
      <w:pPr>
        <w:pStyle w:val="ListParagraph"/>
        <w:snapToGrid w:val="0"/>
        <w:spacing w:before="100" w:beforeAutospacing="1" w:after="100" w:afterAutospacing="1" w:line="240" w:lineRule="auto"/>
        <w:ind w:left="714"/>
        <w:contextualSpacing w:val="0"/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sum++</m:t>
        </m:r>
      </m:oMath>
      <w:r w:rsidR="00DD7B84">
        <w:rPr>
          <w:lang w:val="en-US"/>
        </w:rPr>
        <w:t>;</w:t>
      </w:r>
    </w:p>
    <w:p w14:paraId="732D93DB" w14:textId="1F498541" w:rsidR="001F10EE" w:rsidRPr="005F6B03" w:rsidRDefault="005F6B03" w:rsidP="002A5CEC">
      <w:pPr>
        <w:pStyle w:val="ListParagraph"/>
        <w:numPr>
          <w:ilvl w:val="0"/>
          <w:numId w:val="24"/>
        </w:numPr>
        <w:rPr>
          <w:b/>
          <w:bCs/>
          <w:i/>
          <w:iCs/>
        </w:rPr>
      </w:pPr>
      <w:r w:rsidRPr="005F6B03">
        <w:rPr>
          <w:b/>
          <w:bCs/>
          <w:i/>
          <w:iCs/>
        </w:rPr>
        <w:t>El coste de ejecució</w:t>
      </w:r>
      <w:r>
        <w:rPr>
          <w:b/>
          <w:bCs/>
          <w:i/>
          <w:iCs/>
        </w:rPr>
        <w:t>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4111"/>
        <w:gridCol w:w="2693"/>
      </w:tblGrid>
      <w:tr w:rsidR="00D13DA4" w14:paraId="1D20F20F" w14:textId="77777777" w:rsidTr="00D13DA4">
        <w:tc>
          <w:tcPr>
            <w:tcW w:w="551" w:type="dxa"/>
          </w:tcPr>
          <w:p w14:paraId="16BDECB8" w14:textId="00EE23D8" w:rsidR="00D13DA4" w:rsidRDefault="00D13DA4" w:rsidP="00E1022A">
            <w:pPr>
              <w:spacing w:before="120"/>
              <w:jc w:val="center"/>
            </w:pPr>
            <w:r>
              <w:lastRenderedPageBreak/>
              <w:t>1</w:t>
            </w:r>
          </w:p>
        </w:tc>
        <w:tc>
          <w:tcPr>
            <w:tcW w:w="4111" w:type="dxa"/>
          </w:tcPr>
          <w:p w14:paraId="497F4548" w14:textId="217814AD" w:rsidR="00D13DA4" w:rsidRPr="003A7B3A" w:rsidRDefault="00D13DA4" w:rsidP="00E1022A">
            <w:pPr>
              <w:spacing w:before="12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sum=0</m:t>
                </m:r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2693" w:type="dxa"/>
          </w:tcPr>
          <w:p w14:paraId="3291C435" w14:textId="109BA084" w:rsidR="00D13DA4" w:rsidRDefault="00D13DA4" w:rsidP="00E1022A">
            <w:pPr>
              <w:pStyle w:val="ListParagraph"/>
              <w:spacing w:before="120"/>
              <w:ind w:left="0"/>
              <w:jc w:val="center"/>
            </w:pPr>
            <w:r>
              <w:t>1 asignación</w:t>
            </w:r>
          </w:p>
        </w:tc>
      </w:tr>
      <w:tr w:rsidR="00D13DA4" w14:paraId="520673C9" w14:textId="77777777" w:rsidTr="00D13DA4">
        <w:tc>
          <w:tcPr>
            <w:tcW w:w="551" w:type="dxa"/>
          </w:tcPr>
          <w:p w14:paraId="280F9FEF" w14:textId="4AE1D023" w:rsidR="00D13DA4" w:rsidRDefault="00D13DA4" w:rsidP="00E1022A">
            <w:pPr>
              <w:pStyle w:val="ListParagraph"/>
              <w:snapToGrid w:val="0"/>
              <w:spacing w:before="360"/>
              <w:ind w:left="0"/>
              <w:contextualSpacing w:val="0"/>
              <w:jc w:val="center"/>
            </w:pPr>
            <w:r>
              <w:t>2</w:t>
            </w:r>
          </w:p>
        </w:tc>
        <w:tc>
          <w:tcPr>
            <w:tcW w:w="4111" w:type="dxa"/>
          </w:tcPr>
          <w:p w14:paraId="13F2E3E5" w14:textId="1A396CCC" w:rsidR="00D13DA4" w:rsidRPr="003A7B3A" w:rsidRDefault="00D13DA4" w:rsidP="00E1022A">
            <w:pPr>
              <w:pStyle w:val="ListParagraph"/>
              <w:snapToGrid w:val="0"/>
              <w:spacing w:before="120"/>
              <w:ind w:left="0"/>
              <w:contextualSpacing w:val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i=0; i&lt;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sqrt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; i++</m:t>
                    </m:r>
                  </m:e>
                </m:d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2693" w:type="dxa"/>
          </w:tcPr>
          <w:p w14:paraId="681D95BD" w14:textId="39270AE8" w:rsidR="00D13DA4" w:rsidRDefault="00D13DA4" w:rsidP="00E1022A">
            <w:pPr>
              <w:pStyle w:val="ListParagraph"/>
              <w:snapToGrid w:val="0"/>
              <w:spacing w:before="120"/>
              <w:ind w:left="0"/>
              <w:contextualSpacing w:val="0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/2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nary>
              </m:oMath>
            </m:oMathPara>
          </w:p>
        </w:tc>
      </w:tr>
      <w:tr w:rsidR="00D13DA4" w14:paraId="52ACD6B7" w14:textId="77777777" w:rsidTr="00D13DA4">
        <w:tc>
          <w:tcPr>
            <w:tcW w:w="551" w:type="dxa"/>
          </w:tcPr>
          <w:p w14:paraId="4A14D5CD" w14:textId="53FAB12C" w:rsidR="00D13DA4" w:rsidRDefault="00D13DA4" w:rsidP="00E1022A">
            <w:pPr>
              <w:pStyle w:val="ListParagraph"/>
              <w:spacing w:before="120"/>
              <w:ind w:left="0"/>
              <w:jc w:val="center"/>
            </w:pPr>
            <w:r>
              <w:t>3</w:t>
            </w:r>
          </w:p>
        </w:tc>
        <w:tc>
          <w:tcPr>
            <w:tcW w:w="4111" w:type="dxa"/>
          </w:tcPr>
          <w:p w14:paraId="5C94D716" w14:textId="4EFC8F5E" w:rsidR="00D13DA4" w:rsidRPr="003A7B3A" w:rsidRDefault="00D13DA4" w:rsidP="00E1022A">
            <w:pPr>
              <w:pStyle w:val="ListParagraph"/>
              <w:snapToGrid w:val="0"/>
              <w:spacing w:before="120"/>
              <w:ind w:left="0"/>
              <w:contextualSpacing w:val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sum++</m:t>
                </m:r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2693" w:type="dxa"/>
          </w:tcPr>
          <w:p w14:paraId="550C4480" w14:textId="415B6477" w:rsidR="00D13DA4" w:rsidRDefault="00D13DA4" w:rsidP="00E1022A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>1 incremento</w:t>
            </w:r>
          </w:p>
        </w:tc>
      </w:tr>
      <w:tr w:rsidR="00D13DA4" w14:paraId="3F5428AC" w14:textId="77777777" w:rsidTr="00D13DA4">
        <w:tc>
          <w:tcPr>
            <w:tcW w:w="551" w:type="dxa"/>
          </w:tcPr>
          <w:p w14:paraId="47FB2EDB" w14:textId="536BBDD9" w:rsidR="00D13DA4" w:rsidRDefault="00D13DA4" w:rsidP="005D02C5">
            <w:pPr>
              <w:pStyle w:val="ListParagraph"/>
              <w:snapToGrid w:val="0"/>
              <w:spacing w:before="360"/>
              <w:ind w:left="0"/>
              <w:contextualSpacing w:val="0"/>
              <w:jc w:val="center"/>
            </w:pPr>
            <w:r>
              <w:t>4</w:t>
            </w:r>
          </w:p>
        </w:tc>
        <w:tc>
          <w:tcPr>
            <w:tcW w:w="4111" w:type="dxa"/>
          </w:tcPr>
          <w:p w14:paraId="4BB5F9C1" w14:textId="6729C1C2" w:rsidR="00D13DA4" w:rsidRPr="00453926" w:rsidRDefault="00D13DA4" w:rsidP="005D02C5">
            <w:pPr>
              <w:pStyle w:val="ListParagraph"/>
              <w:snapToGrid w:val="0"/>
              <w:spacing w:before="120"/>
              <w:ind w:left="0"/>
              <w:contextualSpacing w:val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j=0; j&lt;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sqrt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; j++</m:t>
                    </m:r>
                  </m:e>
                </m:d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2693" w:type="dxa"/>
          </w:tcPr>
          <w:p w14:paraId="1F3B41B3" w14:textId="24F44E7A" w:rsidR="00D13DA4" w:rsidRDefault="00D13DA4" w:rsidP="005D02C5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/4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nary>
              </m:oMath>
            </m:oMathPara>
          </w:p>
        </w:tc>
      </w:tr>
      <w:tr w:rsidR="00D13DA4" w14:paraId="0173531D" w14:textId="77777777" w:rsidTr="00D13DA4">
        <w:tc>
          <w:tcPr>
            <w:tcW w:w="551" w:type="dxa"/>
          </w:tcPr>
          <w:p w14:paraId="4B77A7C5" w14:textId="675F1801" w:rsidR="00D13DA4" w:rsidRDefault="00D13DA4" w:rsidP="00BC3583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>5</w:t>
            </w:r>
          </w:p>
        </w:tc>
        <w:tc>
          <w:tcPr>
            <w:tcW w:w="4111" w:type="dxa"/>
          </w:tcPr>
          <w:p w14:paraId="1AA9349D" w14:textId="080BE5B3" w:rsidR="00D13DA4" w:rsidRPr="00453926" w:rsidRDefault="00D13DA4" w:rsidP="00BC3583">
            <w:pPr>
              <w:pStyle w:val="ListParagraph"/>
              <w:snapToGrid w:val="0"/>
              <w:spacing w:before="120"/>
              <w:ind w:left="0"/>
              <w:contextualSpacing w:val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sum++</m:t>
                </m:r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2693" w:type="dxa"/>
          </w:tcPr>
          <w:p w14:paraId="6854349D" w14:textId="52846FB1" w:rsidR="00D13DA4" w:rsidRDefault="00D13DA4" w:rsidP="00BC3583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>1 incremento</w:t>
            </w:r>
          </w:p>
        </w:tc>
      </w:tr>
      <w:tr w:rsidR="00D13DA4" w14:paraId="228025F8" w14:textId="77777777" w:rsidTr="00D13DA4">
        <w:tc>
          <w:tcPr>
            <w:tcW w:w="551" w:type="dxa"/>
          </w:tcPr>
          <w:p w14:paraId="6D99CE89" w14:textId="4628C6F7" w:rsidR="00D13DA4" w:rsidRDefault="00D13DA4" w:rsidP="001B3B86">
            <w:pPr>
              <w:pStyle w:val="ListParagraph"/>
              <w:snapToGrid w:val="0"/>
              <w:spacing w:before="360"/>
              <w:ind w:left="0"/>
              <w:contextualSpacing w:val="0"/>
              <w:jc w:val="center"/>
            </w:pPr>
            <w:r>
              <w:t>6</w:t>
            </w:r>
          </w:p>
        </w:tc>
        <w:tc>
          <w:tcPr>
            <w:tcW w:w="4111" w:type="dxa"/>
          </w:tcPr>
          <w:p w14:paraId="40483E7A" w14:textId="71CA011E" w:rsidR="00D13DA4" w:rsidRPr="007263EB" w:rsidRDefault="00D13DA4" w:rsidP="001B3B86">
            <w:pPr>
              <w:pStyle w:val="ListParagraph"/>
              <w:snapToGrid w:val="0"/>
              <w:spacing w:before="360"/>
              <w:ind w:left="0"/>
              <w:contextualSpacing w:val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k=0; k&lt;8+j; k++</m:t>
                    </m:r>
                  </m:e>
                </m:d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2693" w:type="dxa"/>
          </w:tcPr>
          <w:p w14:paraId="2E9197FA" w14:textId="29F20DF2" w:rsidR="00D13DA4" w:rsidRDefault="00D13DA4" w:rsidP="001B3B86">
            <w:pPr>
              <w:pStyle w:val="ListParagraph"/>
              <w:snapToGrid w:val="0"/>
              <w:spacing w:before="120"/>
              <w:ind w:left="0"/>
              <w:contextualSpacing w:val="0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8+j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nary>
              </m:oMath>
            </m:oMathPara>
          </w:p>
        </w:tc>
      </w:tr>
      <w:tr w:rsidR="00D13DA4" w14:paraId="126D4E7E" w14:textId="77777777" w:rsidTr="00D13DA4">
        <w:tc>
          <w:tcPr>
            <w:tcW w:w="551" w:type="dxa"/>
          </w:tcPr>
          <w:p w14:paraId="572BD70F" w14:textId="2565BB16" w:rsidR="00D13DA4" w:rsidRDefault="00D13DA4" w:rsidP="00AE001E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>7</w:t>
            </w:r>
          </w:p>
        </w:tc>
        <w:tc>
          <w:tcPr>
            <w:tcW w:w="4111" w:type="dxa"/>
          </w:tcPr>
          <w:p w14:paraId="293D4DE6" w14:textId="3CC470E5" w:rsidR="00D13DA4" w:rsidRPr="00D13DA4" w:rsidRDefault="00D13DA4" w:rsidP="00AE001E">
            <w:pPr>
              <w:pStyle w:val="ListParagraph"/>
              <w:snapToGrid w:val="0"/>
              <w:spacing w:before="120"/>
              <w:ind w:left="0"/>
              <w:contextualSpacing w:val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sum++</m:t>
                </m:r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2693" w:type="dxa"/>
          </w:tcPr>
          <w:p w14:paraId="2FE229E0" w14:textId="384FF684" w:rsidR="00D13DA4" w:rsidRDefault="00D13DA4" w:rsidP="00AE001E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>1 incremento</w:t>
            </w:r>
          </w:p>
        </w:tc>
      </w:tr>
    </w:tbl>
    <w:p w14:paraId="1CA56F5F" w14:textId="77777777" w:rsidR="00823F7F" w:rsidRDefault="00823F7F" w:rsidP="005F6B03">
      <w:pPr>
        <w:ind w:firstLine="709"/>
      </w:pPr>
    </w:p>
    <w:p w14:paraId="18A7D95C" w14:textId="2E981D36" w:rsidR="00043442" w:rsidRDefault="00043442" w:rsidP="005F6B03">
      <w:pPr>
        <w:ind w:firstLine="709"/>
      </w:pPr>
      <w:r>
        <w:t>Resolviendo cada una de las sumatorios descritas en la tabla superior:</w:t>
      </w:r>
    </w:p>
    <w:p w14:paraId="12EE558C" w14:textId="248B8BC9" w:rsidR="00043442" w:rsidRPr="005F6B03" w:rsidRDefault="00043442" w:rsidP="00043442">
      <m:oMathPara>
        <m:oMath>
          <m:r>
            <w:rPr>
              <w:rFonts w:ascii="Cambria Math" w:hAnsi="Cambria Math"/>
            </w:rPr>
            <m:t>2.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/2</m:t>
              </m:r>
            </m:sup>
            <m:e>
              <m:r>
                <w:rPr>
                  <w:rFonts w:ascii="Cambria Math" w:hAnsi="Cambria Math"/>
                </w:rPr>
                <m:t xml:space="preserve">1=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</w:rPr>
                <m:t>∙</m:t>
              </m:r>
            </m:e>
          </m:nary>
        </m:oMath>
      </m:oMathPara>
    </w:p>
    <w:p w14:paraId="378A247F" w14:textId="3C97BF1D" w:rsidR="00043442" w:rsidRPr="005F6B03" w:rsidRDefault="00043442" w:rsidP="00043442">
      <m:oMathPara>
        <m:oMath>
          <m:r>
            <w:rPr>
              <w:rFonts w:ascii="Cambria Math" w:hAnsi="Cambria Math"/>
            </w:rPr>
            <m:t>4.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/4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∙</m:t>
          </m:r>
        </m:oMath>
      </m:oMathPara>
    </w:p>
    <w:p w14:paraId="78093C6B" w14:textId="1A43F842" w:rsidR="00043442" w:rsidRPr="005F6B03" w:rsidRDefault="00043442" w:rsidP="00043442">
      <m:oMathPara>
        <m:oMath>
          <m:r>
            <w:rPr>
              <w:rFonts w:ascii="Cambria Math" w:hAnsi="Cambria Math"/>
            </w:rPr>
            <m:t xml:space="preserve">6.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8+j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∙</m:t>
          </m:r>
        </m:oMath>
      </m:oMathPara>
    </w:p>
    <w:p w14:paraId="250B0E2B" w14:textId="31FBB64F" w:rsidR="00043442" w:rsidRDefault="00043442" w:rsidP="00043442">
      <w:r>
        <w:tab/>
        <w:t xml:space="preserve">Como el valor de </w:t>
      </w:r>
      <m:oMath>
        <m:r>
          <w:rPr>
            <w:rFonts w:ascii="Cambria Math" w:hAnsi="Cambria Math"/>
          </w:rPr>
          <m:t>j</m:t>
        </m:r>
      </m:oMath>
      <w:r>
        <w:t xml:space="preserve"> depende de la sumatoria anterior se puede concluir que:</w:t>
      </w:r>
    </w:p>
    <w:p w14:paraId="208DD369" w14:textId="1C44E64E" w:rsidR="00043442" w:rsidRPr="00591760" w:rsidRDefault="00043442" w:rsidP="00591760">
      <w:pPr>
        <w:jc w:val="center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j&lt;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k&lt;8-j ⟹k-8&lt;j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⟹ k-8&lt;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⟹k&lt;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+8</m:t>
          </m:r>
          <m:r>
            <w:rPr>
              <w:rFonts w:ascii="Cambria Math" w:hAnsi="Cambria Math"/>
            </w:rPr>
            <m:t>∙</m:t>
          </m:r>
        </m:oMath>
      </m:oMathPara>
    </w:p>
    <w:p w14:paraId="2394ABEB" w14:textId="0B5A69B7" w:rsidR="00591760" w:rsidRDefault="00591760" w:rsidP="00591760">
      <w:pPr>
        <w:ind w:firstLine="709"/>
        <w:jc w:val="left"/>
      </w:pPr>
      <w:r>
        <w:t>Sustituyendo la sumatoria:</w:t>
      </w:r>
    </w:p>
    <w:p w14:paraId="269650B9" w14:textId="6DA30DCA" w:rsidR="00591760" w:rsidRPr="00591760" w:rsidRDefault="00591760" w:rsidP="00591760">
      <w:pPr>
        <w:ind w:firstLine="709"/>
        <w:jc w:val="left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8+j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+8</m:t>
              </m:r>
            </m:sup>
            <m:e>
              <m:r>
                <w:rPr>
                  <w:rFonts w:ascii="Cambria Math" w:hAnsi="Cambria Math"/>
                </w:rPr>
                <m:t>1=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+9</m:t>
          </m:r>
          <m:r>
            <w:rPr>
              <w:rFonts w:ascii="Cambria Math" w:hAnsi="Cambria Math"/>
            </w:rPr>
            <m:t>∙</m:t>
          </m:r>
        </m:oMath>
      </m:oMathPara>
    </w:p>
    <w:p w14:paraId="1C0FF568" w14:textId="2B466575" w:rsidR="00591760" w:rsidRDefault="00591760" w:rsidP="00591760">
      <w:pPr>
        <w:ind w:firstLine="709"/>
        <w:jc w:val="left"/>
      </w:pPr>
    </w:p>
    <w:p w14:paraId="46AF08B4" w14:textId="6103E633" w:rsidR="00591760" w:rsidRPr="005F6B03" w:rsidRDefault="004F35B6" w:rsidP="00591760">
      <w:pPr>
        <w:ind w:firstLine="709"/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 asignación</m:t>
          </m:r>
          <m:r>
            <m:rPr>
              <m:sty m:val="p"/>
            </m:rPr>
            <w:rPr>
              <w:rFonts w:asci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/2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 incremento</m:t>
          </m:r>
          <m:r>
            <m:rPr>
              <m:sty m:val="p"/>
            </m:rPr>
            <w:rPr>
              <w:rFonts w:asci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/4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 incremento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8+j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m:rPr>
              <m:sty m:val="p"/>
            </m:rPr>
            <w:rPr>
              <w:rFonts w:asci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 increment</m:t>
          </m:r>
          <m:r>
            <m:rPr>
              <m:sty m:val="p"/>
            </m:rP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∙</m:t>
          </m:r>
        </m:oMath>
      </m:oMathPara>
    </w:p>
    <w:p w14:paraId="4A250D69" w14:textId="00EEB78A" w:rsidR="005F6B03" w:rsidRPr="005F6B03" w:rsidRDefault="005F6B03" w:rsidP="005F6B03">
      <w:pPr>
        <w:ind w:firstLine="709"/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+1+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+9</m:t>
          </m:r>
          <m:r>
            <m:rPr>
              <m:sty m:val="p"/>
            </m:rPr>
            <w:rPr>
              <w:rFonts w:asci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=15+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</m:oMath>
      </m:oMathPara>
    </w:p>
    <w:p w14:paraId="7DEB8FAC" w14:textId="77777777" w:rsidR="005F6B03" w:rsidRPr="005F6B03" w:rsidRDefault="005F6B03" w:rsidP="005F6B03">
      <w:pPr>
        <w:jc w:val="left"/>
      </w:pPr>
    </w:p>
    <w:p w14:paraId="25BD3D00" w14:textId="6D5BD930" w:rsidR="005F6B03" w:rsidRPr="005F6B03" w:rsidRDefault="005F6B03" w:rsidP="005F6B03">
      <w:pPr>
        <w:ind w:firstLine="709"/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</m:oMath>
      </m:oMathPara>
    </w:p>
    <w:p w14:paraId="11920C86" w14:textId="6EDC6BFA" w:rsidR="005F6B03" w:rsidRPr="005F6B03" w:rsidRDefault="005F6B03" w:rsidP="005F6B03">
      <w:pPr>
        <w:pStyle w:val="ListParagraph"/>
        <w:numPr>
          <w:ilvl w:val="0"/>
          <w:numId w:val="24"/>
        </w:numPr>
        <w:rPr>
          <w:b/>
          <w:bCs/>
          <w:i/>
          <w:iCs/>
        </w:rPr>
      </w:pPr>
      <w:r w:rsidRPr="005F6B03">
        <w:rPr>
          <w:b/>
          <w:bCs/>
          <w:i/>
          <w:iCs/>
        </w:rPr>
        <w:t>Su orden de crecimiento</w:t>
      </w:r>
      <w:r>
        <w:rPr>
          <w:b/>
          <w:bCs/>
          <w:i/>
          <w:iCs/>
        </w:rPr>
        <w:t>:</w:t>
      </w:r>
    </w:p>
    <w:p w14:paraId="02D7C3CF" w14:textId="02E79507" w:rsidR="005F6B03" w:rsidRPr="005F6B03" w:rsidRDefault="005F6B03" w:rsidP="005F6B03">
      <w:pPr>
        <w:ind w:firstLine="709"/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∙</m:t>
          </m:r>
        </m:oMath>
      </m:oMathPara>
    </w:p>
    <w:p w14:paraId="5736298E" w14:textId="66DFE7E5" w:rsidR="002C107F" w:rsidRPr="00613206" w:rsidRDefault="002C107F" w:rsidP="002C107F">
      <w:pPr>
        <w:pStyle w:val="ListParagraph"/>
        <w:numPr>
          <w:ilvl w:val="0"/>
          <w:numId w:val="25"/>
        </w:numPr>
        <w:rPr>
          <w:b/>
          <w:lang w:val="en-US"/>
        </w:rPr>
      </w:pPr>
      <w:r>
        <w:rPr>
          <w:b/>
          <w:lang w:val="en-US"/>
        </w:rPr>
        <w:t>Algoritmo 2</w:t>
      </w:r>
    </w:p>
    <w:p w14:paraId="0704C93E" w14:textId="77777777" w:rsidR="00765463" w:rsidRPr="00765463" w:rsidRDefault="00765463" w:rsidP="00765463">
      <w:pPr>
        <w:pStyle w:val="ListParagraph"/>
        <w:ind w:left="360"/>
        <w:rPr>
          <w:rFonts w:ascii="Consolas" w:hAnsi="Consolas" w:cs="Consolas"/>
          <w:sz w:val="20"/>
          <w:szCs w:val="20"/>
          <w:lang w:val="en-US"/>
        </w:rPr>
      </w:pPr>
      <w:r w:rsidRPr="00765463">
        <w:rPr>
          <w:rFonts w:ascii="Consolas" w:hAnsi="Consolas" w:cs="Consolas"/>
          <w:sz w:val="20"/>
          <w:szCs w:val="20"/>
          <w:lang w:val="en-US"/>
        </w:rPr>
        <w:t>sum = 0;</w:t>
      </w:r>
    </w:p>
    <w:p w14:paraId="5DA906AB" w14:textId="77777777" w:rsidR="00765463" w:rsidRPr="00765463" w:rsidRDefault="00765463" w:rsidP="00765463">
      <w:pPr>
        <w:pStyle w:val="ListParagraph"/>
        <w:ind w:left="360"/>
        <w:rPr>
          <w:rFonts w:ascii="Consolas" w:hAnsi="Consolas" w:cs="Consolas"/>
          <w:sz w:val="20"/>
          <w:szCs w:val="20"/>
          <w:lang w:val="en-US"/>
        </w:rPr>
      </w:pPr>
      <w:r w:rsidRPr="00765463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r w:rsidRPr="0076546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765463">
        <w:rPr>
          <w:rFonts w:ascii="Consolas" w:hAnsi="Consolas" w:cs="Consolas"/>
          <w:sz w:val="20"/>
          <w:szCs w:val="20"/>
          <w:lang w:val="en-US"/>
        </w:rPr>
        <w:t>=</w:t>
      </w:r>
      <w:proofErr w:type="gramStart"/>
      <w:r w:rsidRPr="00765463">
        <w:rPr>
          <w:rFonts w:ascii="Consolas" w:hAnsi="Consolas" w:cs="Consolas"/>
          <w:sz w:val="20"/>
          <w:szCs w:val="20"/>
          <w:lang w:val="en-US"/>
        </w:rPr>
        <w:t>0;i</w:t>
      </w:r>
      <w:proofErr w:type="gramEnd"/>
      <w:r w:rsidRPr="00765463">
        <w:rPr>
          <w:rFonts w:ascii="Consolas" w:hAnsi="Consolas" w:cs="Consolas"/>
          <w:sz w:val="20"/>
          <w:szCs w:val="20"/>
          <w:lang w:val="en-US"/>
        </w:rPr>
        <w:t>&lt;sqrt(n)/2;i++)</w:t>
      </w:r>
    </w:p>
    <w:p w14:paraId="3871C256" w14:textId="77777777" w:rsidR="00765463" w:rsidRPr="00765463" w:rsidRDefault="00765463" w:rsidP="00765463">
      <w:pPr>
        <w:pStyle w:val="ListParagraph"/>
        <w:ind w:left="360"/>
        <w:rPr>
          <w:rFonts w:ascii="Consolas" w:hAnsi="Consolas" w:cs="Consolas"/>
          <w:sz w:val="20"/>
          <w:szCs w:val="20"/>
          <w:lang w:val="en-US"/>
        </w:rPr>
      </w:pPr>
      <w:r w:rsidRPr="00765463">
        <w:rPr>
          <w:rFonts w:ascii="Consolas" w:hAnsi="Consolas" w:cs="Consolas"/>
          <w:sz w:val="20"/>
          <w:szCs w:val="20"/>
          <w:lang w:val="en-US"/>
        </w:rPr>
        <w:t xml:space="preserve">    for(j=</w:t>
      </w:r>
      <w:proofErr w:type="spellStart"/>
      <w:proofErr w:type="gramStart"/>
      <w:r w:rsidRPr="00765463">
        <w:rPr>
          <w:rFonts w:ascii="Consolas" w:hAnsi="Consolas" w:cs="Consolas"/>
          <w:sz w:val="20"/>
          <w:szCs w:val="20"/>
          <w:lang w:val="en-US"/>
        </w:rPr>
        <w:t>i;j</w:t>
      </w:r>
      <w:proofErr w:type="spellEnd"/>
      <w:proofErr w:type="gramEnd"/>
      <w:r w:rsidRPr="00765463">
        <w:rPr>
          <w:rFonts w:ascii="Consolas" w:hAnsi="Consolas" w:cs="Consolas"/>
          <w:sz w:val="20"/>
          <w:szCs w:val="20"/>
          <w:lang w:val="en-US"/>
        </w:rPr>
        <w:t>&lt;8+i;j++)</w:t>
      </w:r>
    </w:p>
    <w:p w14:paraId="7F392C83" w14:textId="77777777" w:rsidR="00765463" w:rsidRPr="00765463" w:rsidRDefault="00765463" w:rsidP="00765463">
      <w:pPr>
        <w:pStyle w:val="ListParagraph"/>
        <w:ind w:left="360"/>
        <w:rPr>
          <w:rFonts w:ascii="Consolas" w:hAnsi="Consolas" w:cs="Consolas"/>
          <w:sz w:val="20"/>
          <w:szCs w:val="20"/>
          <w:lang w:val="en-US"/>
        </w:rPr>
      </w:pPr>
      <w:r w:rsidRPr="00765463">
        <w:rPr>
          <w:rFonts w:ascii="Consolas" w:hAnsi="Consolas" w:cs="Consolas"/>
          <w:sz w:val="20"/>
          <w:szCs w:val="20"/>
          <w:lang w:val="en-US"/>
        </w:rPr>
        <w:t xml:space="preserve">        for(k=</w:t>
      </w:r>
      <w:proofErr w:type="spellStart"/>
      <w:proofErr w:type="gramStart"/>
      <w:r w:rsidRPr="00765463">
        <w:rPr>
          <w:rFonts w:ascii="Consolas" w:hAnsi="Consolas" w:cs="Consolas"/>
          <w:sz w:val="20"/>
          <w:szCs w:val="20"/>
          <w:lang w:val="en-US"/>
        </w:rPr>
        <w:t>j;k</w:t>
      </w:r>
      <w:proofErr w:type="spellEnd"/>
      <w:proofErr w:type="gramEnd"/>
      <w:r w:rsidRPr="00765463">
        <w:rPr>
          <w:rFonts w:ascii="Consolas" w:hAnsi="Consolas" w:cs="Consolas"/>
          <w:sz w:val="20"/>
          <w:szCs w:val="20"/>
          <w:lang w:val="en-US"/>
        </w:rPr>
        <w:t>&lt;8+j;k++)</w:t>
      </w:r>
    </w:p>
    <w:p w14:paraId="4F6DA489" w14:textId="77777777" w:rsidR="00765463" w:rsidRPr="00765463" w:rsidRDefault="00765463" w:rsidP="00765463">
      <w:pPr>
        <w:pStyle w:val="ListParagraph"/>
        <w:ind w:left="360"/>
        <w:rPr>
          <w:rFonts w:ascii="Consolas" w:hAnsi="Consolas" w:cs="Consolas"/>
          <w:sz w:val="20"/>
          <w:szCs w:val="20"/>
          <w:lang w:val="en-US"/>
        </w:rPr>
      </w:pPr>
      <w:r w:rsidRPr="00765463">
        <w:rPr>
          <w:rFonts w:ascii="Consolas" w:hAnsi="Consolas" w:cs="Consolas"/>
          <w:sz w:val="20"/>
          <w:szCs w:val="20"/>
          <w:lang w:val="en-US"/>
        </w:rPr>
        <w:t xml:space="preserve">            sum++;</w:t>
      </w:r>
    </w:p>
    <w:p w14:paraId="5931ECA3" w14:textId="77777777" w:rsidR="007E61FC" w:rsidRPr="007E61FC" w:rsidRDefault="00DD7B84" w:rsidP="00DD7B84">
      <w:pPr>
        <w:pStyle w:val="ListParagraph"/>
        <w:numPr>
          <w:ilvl w:val="0"/>
          <w:numId w:val="24"/>
        </w:numPr>
        <w:snapToGrid w:val="0"/>
        <w:spacing w:before="240" w:after="100" w:afterAutospacing="1"/>
        <w:ind w:left="714" w:hanging="357"/>
        <w:contextualSpacing w:val="0"/>
        <w:jc w:val="left"/>
        <w:rPr>
          <w:lang w:val="en-US"/>
        </w:rPr>
      </w:pPr>
      <w:r w:rsidRPr="005F6B03">
        <w:rPr>
          <w:b/>
          <w:bCs/>
          <w:i/>
          <w:iCs/>
        </w:rPr>
        <w:t>La operación básica:</w:t>
      </w:r>
      <w:r>
        <w:t xml:space="preserve"> </w:t>
      </w:r>
    </w:p>
    <w:p w14:paraId="4E993A2A" w14:textId="1E20538C" w:rsidR="00DD7B84" w:rsidRDefault="00DD7B84" w:rsidP="009A4112">
      <w:pPr>
        <w:pStyle w:val="ListParagraph"/>
        <w:snapToGrid w:val="0"/>
        <w:spacing w:before="100" w:beforeAutospacing="1" w:after="100" w:afterAutospacing="1" w:line="240" w:lineRule="auto"/>
        <w:ind w:left="714"/>
        <w:contextualSpacing w:val="0"/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sum++</m:t>
        </m:r>
      </m:oMath>
      <w:r>
        <w:rPr>
          <w:lang w:val="en-US"/>
        </w:rPr>
        <w:t>;</w:t>
      </w:r>
    </w:p>
    <w:p w14:paraId="61BFE9C7" w14:textId="18F8AF1E" w:rsidR="00DD7B84" w:rsidRDefault="00DD7B84" w:rsidP="00DD7B84">
      <w:pPr>
        <w:pStyle w:val="ListParagraph"/>
        <w:numPr>
          <w:ilvl w:val="0"/>
          <w:numId w:val="24"/>
        </w:numPr>
        <w:rPr>
          <w:b/>
          <w:bCs/>
          <w:i/>
          <w:iCs/>
        </w:rPr>
      </w:pPr>
      <w:r w:rsidRPr="005F6B03">
        <w:rPr>
          <w:b/>
          <w:bCs/>
          <w:i/>
          <w:iCs/>
        </w:rPr>
        <w:t>El coste de ejecució</w:t>
      </w:r>
      <w:r>
        <w:rPr>
          <w:b/>
          <w:bCs/>
          <w:i/>
          <w:iCs/>
        </w:rPr>
        <w:t>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4111"/>
        <w:gridCol w:w="2693"/>
      </w:tblGrid>
      <w:tr w:rsidR="00BB5296" w14:paraId="520979E0" w14:textId="77777777" w:rsidTr="0001540F">
        <w:tc>
          <w:tcPr>
            <w:tcW w:w="551" w:type="dxa"/>
          </w:tcPr>
          <w:p w14:paraId="67475591" w14:textId="77777777" w:rsidR="00BB5296" w:rsidRDefault="00BB5296" w:rsidP="0001540F">
            <w:pPr>
              <w:spacing w:before="120"/>
              <w:jc w:val="center"/>
            </w:pPr>
            <w:r>
              <w:t>1</w:t>
            </w:r>
          </w:p>
        </w:tc>
        <w:tc>
          <w:tcPr>
            <w:tcW w:w="4111" w:type="dxa"/>
          </w:tcPr>
          <w:p w14:paraId="36AA76A4" w14:textId="77777777" w:rsidR="00BB5296" w:rsidRPr="003A7B3A" w:rsidRDefault="00BB5296" w:rsidP="0001540F">
            <w:pPr>
              <w:spacing w:before="12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sum=0</m:t>
                </m:r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2693" w:type="dxa"/>
          </w:tcPr>
          <w:p w14:paraId="449638AF" w14:textId="77777777" w:rsidR="00BB5296" w:rsidRDefault="00BB5296" w:rsidP="0001540F">
            <w:pPr>
              <w:pStyle w:val="ListParagraph"/>
              <w:spacing w:before="120"/>
              <w:ind w:left="0"/>
              <w:jc w:val="center"/>
            </w:pPr>
            <w:r>
              <w:t>1 asignación</w:t>
            </w:r>
          </w:p>
        </w:tc>
      </w:tr>
      <w:tr w:rsidR="00BB5296" w14:paraId="67424984" w14:textId="77777777" w:rsidTr="0001540F">
        <w:tc>
          <w:tcPr>
            <w:tcW w:w="551" w:type="dxa"/>
          </w:tcPr>
          <w:p w14:paraId="74FC1158" w14:textId="77777777" w:rsidR="00BB5296" w:rsidRDefault="00BB5296" w:rsidP="0001540F">
            <w:pPr>
              <w:pStyle w:val="ListParagraph"/>
              <w:snapToGrid w:val="0"/>
              <w:spacing w:before="360"/>
              <w:ind w:left="0"/>
              <w:contextualSpacing w:val="0"/>
              <w:jc w:val="center"/>
            </w:pPr>
          </w:p>
          <w:p w14:paraId="4025DA48" w14:textId="2A9E9323" w:rsidR="00BB5296" w:rsidRDefault="00F17CDA" w:rsidP="00BB5296">
            <w:pPr>
              <w:pStyle w:val="ListParagraph"/>
              <w:snapToGrid w:val="0"/>
              <w:ind w:left="0"/>
              <w:contextualSpacing w:val="0"/>
              <w:jc w:val="center"/>
            </w:pPr>
            <w:r>
              <w:t>2</w:t>
            </w:r>
          </w:p>
        </w:tc>
        <w:tc>
          <w:tcPr>
            <w:tcW w:w="4111" w:type="dxa"/>
          </w:tcPr>
          <w:p w14:paraId="34D5E7DF" w14:textId="77777777" w:rsidR="00BB5296" w:rsidRPr="00BB5296" w:rsidRDefault="00BB5296" w:rsidP="00237EA9">
            <w:pPr>
              <w:pStyle w:val="ListParagraph"/>
              <w:snapToGrid w:val="0"/>
              <w:spacing w:before="120" w:after="120" w:line="276" w:lineRule="auto"/>
              <w:ind w:left="0"/>
              <w:contextualSpacing w:val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i=0; i&lt;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sqrt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; i++</m:t>
                    </m:r>
                  </m:e>
                </m:d>
              </m:oMath>
            </m:oMathPara>
          </w:p>
          <w:p w14:paraId="18B9C17B" w14:textId="29405737" w:rsidR="00BB5296" w:rsidRPr="003F7452" w:rsidRDefault="00BB5296" w:rsidP="00237EA9">
            <w:pPr>
              <w:pStyle w:val="ListParagraph"/>
              <w:snapToGrid w:val="0"/>
              <w:spacing w:before="120" w:after="120" w:line="276" w:lineRule="auto"/>
              <w:ind w:left="0"/>
              <w:contextualSpacing w:val="0"/>
            </w:pPr>
            <m:oMath>
              <m:r>
                <w:rPr>
                  <w:rFonts w:ascii="Cambria Math" w:hAnsi="Cambria Math"/>
                </w:rPr>
                <m:t xml:space="preserve">   for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j=i; j&lt;8+i; j++</m:t>
                  </m:r>
                </m:e>
              </m:d>
            </m:oMath>
            <w:r>
              <w:t xml:space="preserve">   </w:t>
            </w:r>
            <m:oMath>
              <m:r>
                <w:rPr>
                  <w:rFonts w:ascii="Cambria Math" w:hAnsi="Cambria Math"/>
                </w:rPr>
                <w:br/>
              </m:r>
            </m:oMath>
            <m:oMathPara>
              <m:oMath>
                <m:r>
                  <w:rPr>
                    <w:rFonts w:ascii="Cambria Math" w:hAnsi="Cambria Math"/>
                  </w:rPr>
                  <m:t xml:space="preserve">   for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k=j; k&lt;8+j; k++</m:t>
                    </m:r>
                  </m:e>
                </m:d>
              </m:oMath>
            </m:oMathPara>
          </w:p>
          <w:p w14:paraId="0733C285" w14:textId="3BD5C43A" w:rsidR="003F7452" w:rsidRPr="00BB5296" w:rsidRDefault="003F7452" w:rsidP="00237EA9">
            <w:pPr>
              <w:pStyle w:val="ListParagraph"/>
              <w:snapToGrid w:val="0"/>
              <w:spacing w:before="120" w:after="120" w:line="276" w:lineRule="auto"/>
              <w:ind w:left="0"/>
              <w:contextualSpacing w:val="0"/>
            </w:pPr>
            <w:r>
              <w:t xml:space="preserve">                   </w:t>
            </w:r>
            <m:oMath>
              <m:r>
                <w:rPr>
                  <w:rFonts w:ascii="Cambria Math" w:hAnsi="Cambria Math"/>
                </w:rPr>
                <m:t>sum++</m:t>
              </m:r>
              <m:r>
                <w:rPr>
                  <w:rFonts w:ascii="Cambria Math" w:hAnsi="Cambria Math"/>
                </w:rPr>
                <m:t>;</m:t>
              </m:r>
            </m:oMath>
          </w:p>
        </w:tc>
        <w:tc>
          <w:tcPr>
            <w:tcW w:w="2693" w:type="dxa"/>
          </w:tcPr>
          <w:p w14:paraId="67BA0AEE" w14:textId="124AF14D" w:rsidR="00BB5296" w:rsidRPr="000962C9" w:rsidRDefault="00EA3B00" w:rsidP="00EA3B00">
            <w:pPr>
              <w:pStyle w:val="ListParagraph"/>
              <w:snapToGrid w:val="0"/>
              <w:spacing w:before="600"/>
              <w:ind w:left="0"/>
              <w:contextualSpacing w:val="0"/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/2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8+i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8+j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</w:tc>
      </w:tr>
    </w:tbl>
    <w:p w14:paraId="1762C8AC" w14:textId="49015B58" w:rsidR="00BB5296" w:rsidRDefault="00BB5296" w:rsidP="00BB5296">
      <w:pPr>
        <w:ind w:left="720"/>
        <w:rPr>
          <w:b/>
          <w:bCs/>
          <w:i/>
          <w:iCs/>
        </w:rPr>
      </w:pPr>
    </w:p>
    <w:p w14:paraId="4FDE9D93" w14:textId="2A9B85FD" w:rsidR="0001540F" w:rsidRDefault="00EA3B00" w:rsidP="00BB5296">
      <w:pPr>
        <w:ind w:left="720"/>
      </w:pPr>
      <w:r>
        <w:t>Resolviendo</w:t>
      </w:r>
      <w:r w:rsidR="0001540F">
        <w:t>:</w:t>
      </w:r>
    </w:p>
    <w:p w14:paraId="2B6FF86E" w14:textId="360AA996" w:rsidR="0001540F" w:rsidRDefault="0001540F" w:rsidP="00BB5296">
      <w:pPr>
        <w:ind w:left="720"/>
      </w:pPr>
    </w:p>
    <w:p w14:paraId="3A7B6341" w14:textId="7DDCAD5E" w:rsidR="0001540F" w:rsidRPr="0001540F" w:rsidRDefault="0001540F" w:rsidP="0001540F">
      <w:pPr>
        <w:ind w:left="720"/>
      </w:pPr>
      <m:oMathPara>
        <m:oMath>
          <m:r>
            <w:rPr>
              <w:rFonts w:ascii="Cambria Math" w:hAnsi="Cambria Math"/>
            </w:rPr>
            <w:lastRenderedPageBreak/>
            <m:t xml:space="preserve">Formula: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i=a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 k=[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n-a</m:t>
                  </m:r>
                </m:e>
              </m:d>
              <m:r>
                <w:rPr>
                  <w:rFonts w:ascii="Cambria Math" w:hAnsi="Cambria Math"/>
                </w:rPr>
                <m:t>+1]∙k</m:t>
              </m:r>
            </m:e>
          </m:nary>
          <m:r>
            <w:rPr>
              <w:rFonts w:ascii="Cambria Math" w:hAnsi="Cambria Math"/>
            </w:rPr>
            <w:br/>
          </m:r>
        </m:oMath>
      </m:oMathPara>
    </w:p>
    <w:p w14:paraId="541A0BEB" w14:textId="707070DD" w:rsidR="00EA3B00" w:rsidRPr="00EA3B00" w:rsidRDefault="005A265F" w:rsidP="0001540F">
      <w:pPr>
        <w:ind w:left="72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/2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8+i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8+j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1=</m:t>
                      </m:r>
                    </m:e>
                  </m:nary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/2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8+i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8+j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∙1=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/2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8+i</m:t>
                  </m:r>
                </m:sup>
                <m:e>
                  <m:r>
                    <w:rPr>
                      <w:rFonts w:ascii="Cambria Math" w:hAnsi="Cambria Math"/>
                    </w:rPr>
                    <m:t>[8+j-j+1]∙1=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/2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8+i</m:t>
                  </m:r>
                </m:sup>
                <m:e>
                  <m:r>
                    <w:rPr>
                      <w:rFonts w:ascii="Cambria Math" w:hAnsi="Cambria Math"/>
                    </w:rPr>
                    <m:t>9=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/2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8+i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∙9=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/2</m:t>
              </m:r>
            </m:sup>
            <m:e>
              <m:r>
                <w:rPr>
                  <w:rFonts w:ascii="Cambria Math" w:hAnsi="Cambria Math"/>
                </w:rPr>
                <m:t xml:space="preserve"> [8+i-i+1]∙9=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/2</m:t>
              </m:r>
            </m:sup>
            <m:e>
              <m:r>
                <w:rPr>
                  <w:rFonts w:ascii="Cambria Math" w:hAnsi="Cambria Math"/>
                </w:rPr>
                <m:t xml:space="preserve"> 72=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∙72=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∙72</m:t>
          </m:r>
          <m:r>
            <w:rPr>
              <w:rFonts w:ascii="Cambria Math" w:hAnsi="Cambria Math"/>
            </w:rPr>
            <m:t xml:space="preserve">=36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+72</m:t>
          </m:r>
          <m:r>
            <w:rPr>
              <w:rFonts w:ascii="Cambria Math" w:hAnsi="Cambria Math"/>
            </w:rPr>
            <m:t>∙</m:t>
          </m:r>
        </m:oMath>
      </m:oMathPara>
    </w:p>
    <w:p w14:paraId="35247A13" w14:textId="7F3CAF96" w:rsidR="00EA3B00" w:rsidRPr="00EA3B00" w:rsidRDefault="00EA3B00" w:rsidP="00BB5296">
      <w:pPr>
        <w:ind w:left="720"/>
      </w:pPr>
    </w:p>
    <w:p w14:paraId="2718D43B" w14:textId="6E15AE61" w:rsidR="00DD7B84" w:rsidRDefault="00DD7B84" w:rsidP="00DD7B84">
      <w:pPr>
        <w:pStyle w:val="ListParagraph"/>
        <w:numPr>
          <w:ilvl w:val="0"/>
          <w:numId w:val="24"/>
        </w:numPr>
        <w:rPr>
          <w:b/>
          <w:bCs/>
          <w:i/>
          <w:iCs/>
        </w:rPr>
      </w:pPr>
      <w:r w:rsidRPr="005F6B03">
        <w:rPr>
          <w:b/>
          <w:bCs/>
          <w:i/>
          <w:iCs/>
        </w:rPr>
        <w:t>Su orden de crecimiento</w:t>
      </w:r>
      <w:r>
        <w:rPr>
          <w:b/>
          <w:bCs/>
          <w:i/>
          <w:iCs/>
        </w:rPr>
        <w:t>:</w:t>
      </w:r>
      <w:r w:rsidR="009B2791">
        <w:rPr>
          <w:b/>
          <w:bCs/>
          <w:i/>
          <w:iCs/>
        </w:rPr>
        <w:t xml:space="preserve"> </w:t>
      </w:r>
      <w:r w:rsidR="00591013">
        <w:rPr>
          <w:b/>
          <w:bCs/>
          <w:i/>
          <w:iCs/>
        </w:rPr>
        <w:t xml:space="preserve"> </w:t>
      </w:r>
    </w:p>
    <w:p w14:paraId="23172239" w14:textId="77777777" w:rsidR="00591013" w:rsidRPr="00591013" w:rsidRDefault="00591013" w:rsidP="00591013">
      <w:pPr>
        <w:pStyle w:val="ListParagraph"/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∙</m:t>
          </m:r>
        </m:oMath>
      </m:oMathPara>
    </w:p>
    <w:p w14:paraId="179BCEAE" w14:textId="64763A97" w:rsidR="00291078" w:rsidRDefault="00291078" w:rsidP="00291078">
      <w:pPr>
        <w:pStyle w:val="ListParagraph"/>
        <w:numPr>
          <w:ilvl w:val="0"/>
          <w:numId w:val="25"/>
        </w:numPr>
        <w:rPr>
          <w:b/>
          <w:lang w:val="en-US"/>
        </w:rPr>
      </w:pPr>
      <w:r>
        <w:rPr>
          <w:b/>
          <w:lang w:val="en-US"/>
        </w:rPr>
        <w:t xml:space="preserve">Algoritmo </w:t>
      </w:r>
      <w:r>
        <w:rPr>
          <w:b/>
          <w:lang w:val="en-US"/>
        </w:rPr>
        <w:t>3</w:t>
      </w:r>
    </w:p>
    <w:p w14:paraId="2C843430" w14:textId="77777777" w:rsidR="00F8466C" w:rsidRPr="00F8466C" w:rsidRDefault="00F8466C" w:rsidP="00F8466C">
      <w:pPr>
        <w:pStyle w:val="ListParagraph"/>
        <w:ind w:left="360"/>
        <w:rPr>
          <w:rFonts w:ascii="Consolas" w:hAnsi="Consolas" w:cs="Consolas"/>
          <w:sz w:val="20"/>
          <w:szCs w:val="20"/>
          <w:lang w:val="en-US"/>
        </w:rPr>
      </w:pPr>
      <w:r w:rsidRPr="00F8466C">
        <w:rPr>
          <w:rFonts w:ascii="Consolas" w:hAnsi="Consolas" w:cs="Consolas"/>
          <w:sz w:val="20"/>
          <w:szCs w:val="20"/>
          <w:lang w:val="en-US"/>
        </w:rPr>
        <w:t>sum = 0;</w:t>
      </w:r>
    </w:p>
    <w:p w14:paraId="66D2E05D" w14:textId="77777777" w:rsidR="00F8466C" w:rsidRPr="00F8466C" w:rsidRDefault="00F8466C" w:rsidP="00F8466C">
      <w:pPr>
        <w:pStyle w:val="ListParagraph"/>
        <w:ind w:left="360"/>
        <w:rPr>
          <w:rFonts w:ascii="Consolas" w:hAnsi="Consolas" w:cs="Consolas"/>
          <w:sz w:val="20"/>
          <w:szCs w:val="20"/>
          <w:lang w:val="en-US"/>
        </w:rPr>
      </w:pPr>
      <w:r w:rsidRPr="00F8466C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r w:rsidRPr="00F8466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F8466C">
        <w:rPr>
          <w:rFonts w:ascii="Consolas" w:hAnsi="Consolas" w:cs="Consolas"/>
          <w:sz w:val="20"/>
          <w:szCs w:val="20"/>
          <w:lang w:val="en-US"/>
        </w:rPr>
        <w:t>=</w:t>
      </w:r>
      <w:proofErr w:type="gramStart"/>
      <w:r w:rsidRPr="00F8466C">
        <w:rPr>
          <w:rFonts w:ascii="Consolas" w:hAnsi="Consolas" w:cs="Consolas"/>
          <w:sz w:val="20"/>
          <w:szCs w:val="20"/>
          <w:lang w:val="en-US"/>
        </w:rPr>
        <w:t>1;i</w:t>
      </w:r>
      <w:proofErr w:type="gramEnd"/>
      <w:r w:rsidRPr="00F8466C">
        <w:rPr>
          <w:rFonts w:ascii="Consolas" w:hAnsi="Consolas" w:cs="Consolas"/>
          <w:sz w:val="20"/>
          <w:szCs w:val="20"/>
          <w:lang w:val="en-US"/>
        </w:rPr>
        <w:t>&lt;2*</w:t>
      </w:r>
      <w:proofErr w:type="spellStart"/>
      <w:r w:rsidRPr="00F8466C">
        <w:rPr>
          <w:rFonts w:ascii="Consolas" w:hAnsi="Consolas" w:cs="Consolas"/>
          <w:sz w:val="20"/>
          <w:szCs w:val="20"/>
          <w:lang w:val="en-US"/>
        </w:rPr>
        <w:t>n;i</w:t>
      </w:r>
      <w:proofErr w:type="spellEnd"/>
      <w:r w:rsidRPr="00F8466C">
        <w:rPr>
          <w:rFonts w:ascii="Consolas" w:hAnsi="Consolas" w:cs="Consolas"/>
          <w:sz w:val="20"/>
          <w:szCs w:val="20"/>
          <w:lang w:val="en-US"/>
        </w:rPr>
        <w:t>++)</w:t>
      </w:r>
    </w:p>
    <w:p w14:paraId="42F64233" w14:textId="77777777" w:rsidR="00F8466C" w:rsidRPr="00F8466C" w:rsidRDefault="00F8466C" w:rsidP="00F8466C">
      <w:pPr>
        <w:pStyle w:val="ListParagraph"/>
        <w:ind w:left="360"/>
        <w:rPr>
          <w:rFonts w:ascii="Consolas" w:hAnsi="Consolas" w:cs="Consolas"/>
          <w:sz w:val="20"/>
          <w:szCs w:val="20"/>
          <w:lang w:val="en-US"/>
        </w:rPr>
      </w:pPr>
      <w:r w:rsidRPr="00F8466C">
        <w:rPr>
          <w:rFonts w:ascii="Consolas" w:hAnsi="Consolas" w:cs="Consolas"/>
          <w:sz w:val="20"/>
          <w:szCs w:val="20"/>
          <w:lang w:val="en-US"/>
        </w:rPr>
        <w:t xml:space="preserve">    for(j=</w:t>
      </w:r>
      <w:proofErr w:type="gramStart"/>
      <w:r w:rsidRPr="00F8466C">
        <w:rPr>
          <w:rFonts w:ascii="Consolas" w:hAnsi="Consolas" w:cs="Consolas"/>
          <w:sz w:val="20"/>
          <w:szCs w:val="20"/>
          <w:lang w:val="en-US"/>
        </w:rPr>
        <w:t>1;j</w:t>
      </w:r>
      <w:proofErr w:type="gramEnd"/>
      <w:r w:rsidRPr="00F8466C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F8466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F8466C">
        <w:rPr>
          <w:rFonts w:ascii="Consolas" w:hAnsi="Consolas" w:cs="Consolas"/>
          <w:sz w:val="20"/>
          <w:szCs w:val="20"/>
          <w:lang w:val="en-US"/>
        </w:rPr>
        <w:t>*</w:t>
      </w:r>
      <w:proofErr w:type="spellStart"/>
      <w:r w:rsidRPr="00F8466C">
        <w:rPr>
          <w:rFonts w:ascii="Consolas" w:hAnsi="Consolas" w:cs="Consolas"/>
          <w:sz w:val="20"/>
          <w:szCs w:val="20"/>
          <w:lang w:val="en-US"/>
        </w:rPr>
        <w:t>i;j</w:t>
      </w:r>
      <w:proofErr w:type="spellEnd"/>
      <w:r w:rsidRPr="00F8466C">
        <w:rPr>
          <w:rFonts w:ascii="Consolas" w:hAnsi="Consolas" w:cs="Consolas"/>
          <w:sz w:val="20"/>
          <w:szCs w:val="20"/>
          <w:lang w:val="en-US"/>
        </w:rPr>
        <w:t>++)</w:t>
      </w:r>
    </w:p>
    <w:p w14:paraId="7C568660" w14:textId="77777777" w:rsidR="00F8466C" w:rsidRPr="00F8466C" w:rsidRDefault="00F8466C" w:rsidP="00F8466C">
      <w:pPr>
        <w:pStyle w:val="ListParagraph"/>
        <w:ind w:left="360"/>
        <w:rPr>
          <w:rFonts w:ascii="Consolas" w:hAnsi="Consolas" w:cs="Consolas"/>
          <w:sz w:val="20"/>
          <w:szCs w:val="20"/>
          <w:lang w:val="en-US"/>
        </w:rPr>
      </w:pPr>
      <w:r w:rsidRPr="00F8466C">
        <w:rPr>
          <w:rFonts w:ascii="Consolas" w:hAnsi="Consolas" w:cs="Consolas"/>
          <w:sz w:val="20"/>
          <w:szCs w:val="20"/>
          <w:lang w:val="en-US"/>
        </w:rPr>
        <w:t xml:space="preserve">        for(k=</w:t>
      </w:r>
      <w:proofErr w:type="gramStart"/>
      <w:r w:rsidRPr="00F8466C">
        <w:rPr>
          <w:rFonts w:ascii="Consolas" w:hAnsi="Consolas" w:cs="Consolas"/>
          <w:sz w:val="20"/>
          <w:szCs w:val="20"/>
          <w:lang w:val="en-US"/>
        </w:rPr>
        <w:t>1;k</w:t>
      </w:r>
      <w:proofErr w:type="gramEnd"/>
      <w:r w:rsidRPr="00F8466C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F8466C">
        <w:rPr>
          <w:rFonts w:ascii="Consolas" w:hAnsi="Consolas" w:cs="Consolas"/>
          <w:sz w:val="20"/>
          <w:szCs w:val="20"/>
          <w:lang w:val="en-US"/>
        </w:rPr>
        <w:t>j;k</w:t>
      </w:r>
      <w:proofErr w:type="spellEnd"/>
      <w:r w:rsidRPr="00F8466C">
        <w:rPr>
          <w:rFonts w:ascii="Consolas" w:hAnsi="Consolas" w:cs="Consolas"/>
          <w:sz w:val="20"/>
          <w:szCs w:val="20"/>
          <w:lang w:val="en-US"/>
        </w:rPr>
        <w:t>++)</w:t>
      </w:r>
    </w:p>
    <w:p w14:paraId="1E6E07A4" w14:textId="77777777" w:rsidR="00F8466C" w:rsidRPr="00F8466C" w:rsidRDefault="00F8466C" w:rsidP="00F8466C">
      <w:pPr>
        <w:pStyle w:val="ListParagraph"/>
        <w:ind w:left="360"/>
        <w:rPr>
          <w:rFonts w:ascii="Consolas" w:hAnsi="Consolas" w:cs="Consolas"/>
          <w:sz w:val="20"/>
          <w:szCs w:val="20"/>
          <w:lang w:val="en-US"/>
        </w:rPr>
      </w:pPr>
      <w:r w:rsidRPr="00F8466C">
        <w:rPr>
          <w:rFonts w:ascii="Consolas" w:hAnsi="Consolas" w:cs="Consolas"/>
          <w:sz w:val="20"/>
          <w:szCs w:val="20"/>
          <w:lang w:val="en-US"/>
        </w:rPr>
        <w:t xml:space="preserve">            if (j % </w:t>
      </w:r>
      <w:proofErr w:type="spellStart"/>
      <w:r w:rsidRPr="00F8466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F8466C">
        <w:rPr>
          <w:rFonts w:ascii="Consolas" w:hAnsi="Consolas" w:cs="Consolas"/>
          <w:sz w:val="20"/>
          <w:szCs w:val="20"/>
          <w:lang w:val="en-US"/>
        </w:rPr>
        <w:t xml:space="preserve"> == 1)</w:t>
      </w:r>
    </w:p>
    <w:p w14:paraId="7E27CE4E" w14:textId="77777777" w:rsidR="00F8466C" w:rsidRPr="00F8466C" w:rsidRDefault="00F8466C" w:rsidP="00F8466C">
      <w:pPr>
        <w:pStyle w:val="ListParagraph"/>
        <w:ind w:left="360"/>
        <w:rPr>
          <w:rFonts w:ascii="Consolas" w:hAnsi="Consolas" w:cs="Consolas"/>
          <w:sz w:val="20"/>
          <w:szCs w:val="20"/>
          <w:lang w:val="en-US"/>
        </w:rPr>
      </w:pPr>
      <w:r w:rsidRPr="00F8466C">
        <w:rPr>
          <w:rFonts w:ascii="Consolas" w:hAnsi="Consolas" w:cs="Consolas"/>
          <w:sz w:val="20"/>
          <w:szCs w:val="20"/>
          <w:lang w:val="en-US"/>
        </w:rPr>
        <w:t xml:space="preserve">                sum++;</w:t>
      </w:r>
    </w:p>
    <w:p w14:paraId="66CA47E7" w14:textId="77777777" w:rsidR="007E61FC" w:rsidRPr="007E61FC" w:rsidRDefault="009E5B48" w:rsidP="009E5B48">
      <w:pPr>
        <w:pStyle w:val="ListParagraph"/>
        <w:numPr>
          <w:ilvl w:val="0"/>
          <w:numId w:val="24"/>
        </w:numPr>
        <w:snapToGrid w:val="0"/>
        <w:spacing w:before="240" w:after="100" w:afterAutospacing="1"/>
        <w:ind w:left="714" w:hanging="357"/>
        <w:contextualSpacing w:val="0"/>
        <w:jc w:val="left"/>
        <w:rPr>
          <w:lang w:val="es-EC"/>
        </w:rPr>
      </w:pPr>
      <w:r w:rsidRPr="005F6B03">
        <w:rPr>
          <w:b/>
          <w:bCs/>
          <w:i/>
          <w:iCs/>
        </w:rPr>
        <w:t>La operación básica:</w:t>
      </w:r>
      <w:r>
        <w:t xml:space="preserve"> </w:t>
      </w:r>
    </w:p>
    <w:p w14:paraId="3CD92282" w14:textId="487FB833" w:rsidR="009E5B48" w:rsidRPr="009E5B48" w:rsidRDefault="009E5B48" w:rsidP="009A4112">
      <w:pPr>
        <w:pStyle w:val="ListParagraph"/>
        <w:snapToGrid w:val="0"/>
        <w:spacing w:after="100" w:afterAutospacing="1" w:line="240" w:lineRule="auto"/>
        <w:ind w:left="714"/>
        <w:contextualSpacing w:val="0"/>
        <w:jc w:val="left"/>
        <w:rPr>
          <w:lang w:val="es-EC"/>
        </w:rPr>
      </w:pPr>
      <m:oMathPara>
        <m:oMath>
          <m:r>
            <w:rPr>
              <w:rFonts w:ascii="Cambria Math" w:hAnsi="Cambria Math"/>
            </w:rPr>
            <m:t>if(j%i==1)</m:t>
          </m:r>
        </m:oMath>
      </m:oMathPara>
    </w:p>
    <w:p w14:paraId="63778B96" w14:textId="77777777" w:rsidR="00D329C0" w:rsidRDefault="00D329C0" w:rsidP="00D329C0">
      <w:pPr>
        <w:pStyle w:val="ListParagraph"/>
        <w:numPr>
          <w:ilvl w:val="0"/>
          <w:numId w:val="24"/>
        </w:numPr>
        <w:rPr>
          <w:b/>
          <w:bCs/>
          <w:i/>
          <w:iCs/>
        </w:rPr>
      </w:pPr>
      <w:r w:rsidRPr="005F6B03">
        <w:rPr>
          <w:b/>
          <w:bCs/>
          <w:i/>
          <w:iCs/>
        </w:rPr>
        <w:t>El coste de ejecució</w:t>
      </w:r>
      <w:r>
        <w:rPr>
          <w:b/>
          <w:bCs/>
          <w:i/>
          <w:iCs/>
        </w:rPr>
        <w:t>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4111"/>
        <w:gridCol w:w="2693"/>
      </w:tblGrid>
      <w:tr w:rsidR="00F17CDA" w14:paraId="22401FF5" w14:textId="77777777" w:rsidTr="00CF4D16">
        <w:tc>
          <w:tcPr>
            <w:tcW w:w="551" w:type="dxa"/>
          </w:tcPr>
          <w:p w14:paraId="1F3A9983" w14:textId="77777777" w:rsidR="00F17CDA" w:rsidRDefault="00F17CDA" w:rsidP="00CF4D16">
            <w:pPr>
              <w:spacing w:before="120"/>
              <w:jc w:val="center"/>
            </w:pPr>
            <w:r>
              <w:t>1</w:t>
            </w:r>
          </w:p>
        </w:tc>
        <w:tc>
          <w:tcPr>
            <w:tcW w:w="4111" w:type="dxa"/>
          </w:tcPr>
          <w:p w14:paraId="26200916" w14:textId="77777777" w:rsidR="00F17CDA" w:rsidRPr="003A7B3A" w:rsidRDefault="00F17CDA" w:rsidP="00CF4D16">
            <w:pPr>
              <w:spacing w:before="12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sum=0</m:t>
                </m:r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2693" w:type="dxa"/>
          </w:tcPr>
          <w:p w14:paraId="36096A4F" w14:textId="77777777" w:rsidR="00F17CDA" w:rsidRDefault="00F17CDA" w:rsidP="00CF4D16">
            <w:pPr>
              <w:pStyle w:val="ListParagraph"/>
              <w:spacing w:before="120"/>
              <w:ind w:left="0"/>
              <w:jc w:val="center"/>
            </w:pPr>
            <w:r>
              <w:t>1 asignación</w:t>
            </w:r>
          </w:p>
        </w:tc>
      </w:tr>
      <w:tr w:rsidR="00F17CDA" w14:paraId="6349CFFB" w14:textId="77777777" w:rsidTr="00CF4D16">
        <w:tc>
          <w:tcPr>
            <w:tcW w:w="551" w:type="dxa"/>
          </w:tcPr>
          <w:p w14:paraId="78A345F6" w14:textId="77777777" w:rsidR="00F17CDA" w:rsidRDefault="00F17CDA" w:rsidP="00CF4D16">
            <w:pPr>
              <w:pStyle w:val="ListParagraph"/>
              <w:snapToGrid w:val="0"/>
              <w:spacing w:before="360"/>
              <w:ind w:left="0"/>
              <w:contextualSpacing w:val="0"/>
              <w:jc w:val="center"/>
            </w:pPr>
          </w:p>
          <w:p w14:paraId="2ABFF16B" w14:textId="77777777" w:rsidR="00F17CDA" w:rsidRDefault="00F17CDA" w:rsidP="00CF4D16">
            <w:pPr>
              <w:pStyle w:val="ListParagraph"/>
              <w:snapToGrid w:val="0"/>
              <w:ind w:left="0"/>
              <w:contextualSpacing w:val="0"/>
              <w:jc w:val="center"/>
            </w:pPr>
            <w:r>
              <w:t>3</w:t>
            </w:r>
          </w:p>
        </w:tc>
        <w:tc>
          <w:tcPr>
            <w:tcW w:w="4111" w:type="dxa"/>
          </w:tcPr>
          <w:p w14:paraId="209D63E0" w14:textId="5FBD4E42" w:rsidR="00F17CDA" w:rsidRPr="00BB5296" w:rsidRDefault="00AB3948" w:rsidP="007648AB">
            <w:pPr>
              <w:pStyle w:val="ListParagraph"/>
              <w:snapToGrid w:val="0"/>
              <w:spacing w:before="120" w:line="240" w:lineRule="auto"/>
              <w:ind w:left="0"/>
              <w:contextualSpacing w:val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i=1; i&lt;2∙n; i++</m:t>
                    </m:r>
                  </m:e>
                </m:d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  <w:p w14:paraId="359231F3" w14:textId="3F80B1C0" w:rsidR="00B0762B" w:rsidRDefault="00F17CDA" w:rsidP="00AB3948">
            <w:pPr>
              <w:pStyle w:val="ListParagraph"/>
              <w:snapToGrid w:val="0"/>
              <w:spacing w:line="240" w:lineRule="auto"/>
              <w:ind w:left="0"/>
              <w:contextualSpacing w:val="0"/>
            </w:pP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   </m:t>
              </m:r>
              <m:r>
                <w:rPr>
                  <w:rFonts w:ascii="Cambria Math" w:hAnsi="Cambria Math"/>
                </w:rPr>
                <m:t>for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j=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; j&lt;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i; j++</m:t>
                  </m:r>
                </m:e>
              </m:d>
            </m:oMath>
            <w:r>
              <w:t xml:space="preserve">   </w:t>
            </w:r>
          </w:p>
          <w:p w14:paraId="510D3F39" w14:textId="23775F5D" w:rsidR="00F17CDA" w:rsidRPr="003F7452" w:rsidRDefault="00F17CDA" w:rsidP="00AB3948">
            <w:pPr>
              <w:pStyle w:val="ListParagraph"/>
              <w:snapToGrid w:val="0"/>
              <w:spacing w:line="240" w:lineRule="auto"/>
              <w:ind w:left="0"/>
              <w:contextualSpacing w:val="0"/>
            </w:pPr>
            <m:oMathPara>
              <m:oMath>
                <m:r>
                  <w:rPr>
                    <w:rFonts w:ascii="Cambria Math" w:hAnsi="Cambria Math"/>
                  </w:rPr>
                  <m:t>for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; k&lt;j; k++</m:t>
                    </m:r>
                  </m:e>
                </m:d>
              </m:oMath>
            </m:oMathPara>
          </w:p>
          <w:p w14:paraId="6BE1E0BD" w14:textId="7276A00A" w:rsidR="00F17CDA" w:rsidRDefault="00F17CDA" w:rsidP="00AB3948">
            <w:pPr>
              <w:pStyle w:val="ListParagraph"/>
              <w:snapToGrid w:val="0"/>
              <w:spacing w:line="240" w:lineRule="auto"/>
              <w:ind w:left="0"/>
              <w:contextualSpacing w:val="0"/>
            </w:pPr>
            <w:r>
              <w:t xml:space="preserve">                   </w:t>
            </w:r>
            <m:oMath>
              <m:r>
                <w:rPr>
                  <w:rFonts w:ascii="Cambria Math" w:hAnsi="Cambria Math"/>
                </w:rPr>
                <m:t>if(j % i==1)</m:t>
              </m:r>
            </m:oMath>
          </w:p>
          <w:p w14:paraId="043F460D" w14:textId="53779C9C" w:rsidR="00AB3948" w:rsidRPr="00BB5296" w:rsidRDefault="00AB3948" w:rsidP="007648AB">
            <w:pPr>
              <w:pStyle w:val="ListParagraph"/>
              <w:snapToGrid w:val="0"/>
              <w:spacing w:after="120" w:line="240" w:lineRule="auto"/>
              <w:ind w:left="0"/>
              <w:contextualSpacing w:val="0"/>
            </w:pPr>
            <m:oMathPara>
              <m:oMath>
                <m:r>
                  <w:rPr>
                    <w:rFonts w:ascii="Cambria Math" w:hAnsi="Cambria Math"/>
                  </w:rPr>
                  <m:t>sum++</m:t>
                </m:r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2693" w:type="dxa"/>
          </w:tcPr>
          <w:p w14:paraId="0A6F1A1F" w14:textId="77777777" w:rsidR="00F17CDA" w:rsidRPr="000962C9" w:rsidRDefault="00F17CDA" w:rsidP="007648AB">
            <w:pPr>
              <w:pStyle w:val="ListParagraph"/>
              <w:snapToGrid w:val="0"/>
              <w:spacing w:before="360" w:line="240" w:lineRule="auto"/>
              <w:ind w:left="0"/>
              <w:contextualSpacing w:val="0"/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/2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8+i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8+j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</w:tc>
      </w:tr>
    </w:tbl>
    <w:p w14:paraId="26B29829" w14:textId="77777777" w:rsidR="00F8466C" w:rsidRPr="009E5B48" w:rsidRDefault="00F8466C" w:rsidP="00F8466C">
      <w:pPr>
        <w:pStyle w:val="ListParagraph"/>
        <w:ind w:left="360"/>
        <w:rPr>
          <w:b/>
          <w:lang w:val="es-EC"/>
        </w:rPr>
      </w:pPr>
    </w:p>
    <w:p w14:paraId="66787F5F" w14:textId="77777777" w:rsidR="00DA7012" w:rsidRPr="009E5B48" w:rsidRDefault="00DA7012" w:rsidP="000B0025">
      <w:pPr>
        <w:rPr>
          <w:b/>
          <w:lang w:val="es-EC"/>
        </w:rPr>
      </w:pPr>
    </w:p>
    <w:p w14:paraId="1EA385BF" w14:textId="129E859C" w:rsidR="000B0025" w:rsidRPr="00FA4E00" w:rsidRDefault="000B0025" w:rsidP="000B0025">
      <w:pPr>
        <w:rPr>
          <w:b/>
        </w:rPr>
      </w:pPr>
      <w:r w:rsidRPr="00FA4E00">
        <w:rPr>
          <w:b/>
        </w:rPr>
        <w:t>Entrega de la actividad</w:t>
      </w:r>
    </w:p>
    <w:p w14:paraId="024EBDF1" w14:textId="77777777" w:rsidR="000B0025" w:rsidRDefault="000B0025" w:rsidP="000B0025"/>
    <w:p w14:paraId="21D979F4" w14:textId="77777777" w:rsidR="000B0025" w:rsidRDefault="000B0025" w:rsidP="000B0025">
      <w:r>
        <w:t>Entrega un fichero con las respuestas de cada apartado. Es importante justificar detalladamente la selección de las fórmulas.</w:t>
      </w:r>
    </w:p>
    <w:p w14:paraId="2F285059" w14:textId="77777777" w:rsidR="000B0025" w:rsidRDefault="000B0025" w:rsidP="000B0025"/>
    <w:p w14:paraId="389F347C" w14:textId="77777777" w:rsidR="000B0025" w:rsidRDefault="000B0025" w:rsidP="000B0025">
      <w:r>
        <w:t>Solo se aceptan ficheros editables (.</w:t>
      </w:r>
      <w:proofErr w:type="spellStart"/>
      <w:r>
        <w:t>doc</w:t>
      </w:r>
      <w:proofErr w:type="spellEnd"/>
      <w:r>
        <w:t>, .</w:t>
      </w:r>
      <w:proofErr w:type="spellStart"/>
      <w:r>
        <w:t>docx</w:t>
      </w:r>
      <w:proofErr w:type="spellEnd"/>
      <w:r>
        <w:t>, .</w:t>
      </w:r>
      <w:proofErr w:type="spellStart"/>
      <w:r>
        <w:t>odf</w:t>
      </w:r>
      <w:proofErr w:type="spellEnd"/>
      <w:r>
        <w:t>, .</w:t>
      </w:r>
      <w:proofErr w:type="spellStart"/>
      <w:r>
        <w:t>rtf</w:t>
      </w:r>
      <w:proofErr w:type="spellEnd"/>
      <w:r>
        <w:t>). No se aceptan imágenes escaneadas del ejercicio ni en formato .</w:t>
      </w:r>
      <w:proofErr w:type="spellStart"/>
      <w:r>
        <w:t>pdf</w:t>
      </w:r>
      <w:proofErr w:type="spellEnd"/>
      <w:r>
        <w:t>.</w:t>
      </w:r>
    </w:p>
    <w:p w14:paraId="4EAD3DD5" w14:textId="77777777" w:rsidR="000B0025" w:rsidRDefault="000B0025" w:rsidP="000B0025"/>
    <w:p w14:paraId="6729E47A" w14:textId="77777777" w:rsidR="000B0025" w:rsidRDefault="000B0025" w:rsidP="000B0025"/>
    <w:p w14:paraId="4D2EFCD4" w14:textId="77777777" w:rsidR="000B0025" w:rsidRPr="00FA4E00" w:rsidRDefault="000B0025" w:rsidP="000B0025">
      <w:pPr>
        <w:rPr>
          <w:b/>
        </w:rPr>
      </w:pPr>
      <w:r w:rsidRPr="00FA4E00">
        <w:rPr>
          <w:b/>
        </w:rPr>
        <w:t>Revisión de la actividad</w:t>
      </w:r>
    </w:p>
    <w:p w14:paraId="1EA6290F" w14:textId="77777777" w:rsidR="000B0025" w:rsidRDefault="000B0025" w:rsidP="000B0025"/>
    <w:p w14:paraId="6781E855" w14:textId="77777777" w:rsidR="000B0025" w:rsidRDefault="000B0025" w:rsidP="000B0025">
      <w:r>
        <w:t>La revisión de las actividades calificables no se realizará por el foro, sino a través del tutor.</w:t>
      </w:r>
    </w:p>
    <w:p w14:paraId="7DBAF472" w14:textId="77777777" w:rsidR="000B0025" w:rsidRDefault="000B0025" w:rsidP="000B0025"/>
    <w:p w14:paraId="7FE3ED93" w14:textId="77777777" w:rsidR="00D5194D" w:rsidRDefault="00D5194D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2DA8C5DC" w14:textId="77777777" w:rsidR="00D5194D" w:rsidRDefault="00D5194D" w:rsidP="000B0025">
      <w:pPr>
        <w:rPr>
          <w:b/>
        </w:rPr>
      </w:pPr>
    </w:p>
    <w:p w14:paraId="0840A504" w14:textId="0A5D0580" w:rsidR="000B0025" w:rsidRDefault="000B0025" w:rsidP="000B0025">
      <w:r w:rsidRPr="00A26123">
        <w:rPr>
          <w:b/>
        </w:rPr>
        <w:t>Rúbrica</w:t>
      </w:r>
    </w:p>
    <w:p w14:paraId="330737A3" w14:textId="77777777" w:rsidR="000B0025" w:rsidRDefault="000B0025" w:rsidP="000B0025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555058" w14:paraId="566C2A1C" w14:textId="77777777" w:rsidTr="00015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0098CD"/>
            <w:vAlign w:val="center"/>
          </w:tcPr>
          <w:p w14:paraId="6FB183C3" w14:textId="77777777" w:rsidR="00555058" w:rsidRPr="006069B6" w:rsidRDefault="00555058" w:rsidP="0001540F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Trabajo 1</w:t>
            </w:r>
          </w:p>
        </w:tc>
        <w:tc>
          <w:tcPr>
            <w:tcW w:w="3703" w:type="dxa"/>
            <w:tcBorders>
              <w:left w:val="single" w:sz="4" w:space="0" w:color="F2F2F2" w:themeColor="background1" w:themeShade="F2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0098CD"/>
            <w:vAlign w:val="center"/>
          </w:tcPr>
          <w:p w14:paraId="0818B393" w14:textId="77777777" w:rsidR="00555058" w:rsidRPr="006069B6" w:rsidRDefault="00555058" w:rsidP="0001540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30" w:type="dxa"/>
            <w:tcBorders>
              <w:left w:val="single" w:sz="4" w:space="0" w:color="F2F2F2" w:themeColor="background1" w:themeShade="F2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0098CD"/>
            <w:vAlign w:val="center"/>
          </w:tcPr>
          <w:p w14:paraId="36ADB8E3" w14:textId="77777777" w:rsidR="00555058" w:rsidRPr="006069B6" w:rsidRDefault="00555058" w:rsidP="0001540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Puntuación máxima</w:t>
            </w:r>
          </w:p>
          <w:p w14:paraId="419AB5EE" w14:textId="77777777" w:rsidR="00555058" w:rsidRPr="006069B6" w:rsidRDefault="00555058" w:rsidP="0001540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</w:t>
            </w: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5 </w:t>
            </w: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puntos)</w:t>
            </w:r>
          </w:p>
        </w:tc>
        <w:tc>
          <w:tcPr>
            <w:tcW w:w="1027" w:type="dxa"/>
            <w:tcBorders>
              <w:left w:val="single" w:sz="4" w:space="0" w:color="F2F2F2" w:themeColor="background1" w:themeShade="F2"/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74240A7" w14:textId="77777777" w:rsidR="00555058" w:rsidRPr="006069B6" w:rsidRDefault="00555058" w:rsidP="0001540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73B734A9" w14:textId="77777777" w:rsidR="00555058" w:rsidRPr="006069B6" w:rsidRDefault="00555058" w:rsidP="0001540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555058" w14:paraId="1A1795DD" w14:textId="77777777" w:rsidTr="00015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E98519C" w14:textId="77777777" w:rsidR="00555058" w:rsidRPr="006069B6" w:rsidRDefault="00555058" w:rsidP="0001540F">
            <w:pPr>
              <w:spacing w:before="120" w:after="120" w:line="240" w:lineRule="auto"/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47F948F" w14:textId="77777777" w:rsidR="00555058" w:rsidRPr="006069B6" w:rsidRDefault="00555058" w:rsidP="0001540F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representación matemática es correcta.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D72DEFC" w14:textId="77777777" w:rsidR="00555058" w:rsidRPr="006069B6" w:rsidRDefault="00555058" w:rsidP="000154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2,5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AE12365" w14:textId="77777777" w:rsidR="00555058" w:rsidRPr="006069B6" w:rsidRDefault="00555058" w:rsidP="000154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>5</w:t>
            </w:r>
            <w:r>
              <w:rPr>
                <w:rFonts w:cs="UnitOT-Light"/>
                <w:sz w:val="20"/>
                <w:szCs w:val="20"/>
              </w:rPr>
              <w:t>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55058" w14:paraId="7D658AF5" w14:textId="77777777" w:rsidTr="00015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5DCED4B" w14:textId="77777777" w:rsidR="00555058" w:rsidRPr="006069B6" w:rsidRDefault="00555058" w:rsidP="0001540F">
            <w:pPr>
              <w:spacing w:before="120" w:after="120" w:line="240" w:lineRule="auto"/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7881DF4" w14:textId="77777777" w:rsidR="00555058" w:rsidRPr="006069B6" w:rsidRDefault="00555058" w:rsidP="0001540F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Las fórmulas están bien desarrolladas </w:t>
            </w:r>
            <w:r>
              <w:rPr>
                <w:rFonts w:cs="UnitOT-Light"/>
                <w:sz w:val="20"/>
                <w:szCs w:val="20"/>
              </w:rPr>
              <w:br/>
              <w:t>y el orden de complejidad es correcto.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BF1ECF7" w14:textId="77777777" w:rsidR="00555058" w:rsidRPr="006069B6" w:rsidRDefault="00555058" w:rsidP="000154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1,5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B1C729C" w14:textId="77777777" w:rsidR="00555058" w:rsidRPr="006069B6" w:rsidRDefault="00555058" w:rsidP="000154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55058" w14:paraId="4064A764" w14:textId="77777777" w:rsidTr="00015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B90D35D" w14:textId="77777777" w:rsidR="00555058" w:rsidRPr="006069B6" w:rsidRDefault="00555058" w:rsidP="0001540F">
            <w:pPr>
              <w:spacing w:before="120" w:after="120" w:line="240" w:lineRule="auto"/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E096217" w14:textId="77777777" w:rsidR="00555058" w:rsidRPr="006069B6" w:rsidRDefault="00555058" w:rsidP="0001540F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coste computacional es correcto.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904D4E4" w14:textId="77777777" w:rsidR="00555058" w:rsidRPr="006069B6" w:rsidRDefault="00555058" w:rsidP="000154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967DBB6" w14:textId="77777777" w:rsidR="00555058" w:rsidRPr="006069B6" w:rsidRDefault="00555058" w:rsidP="000154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Pr="006069B6">
              <w:rPr>
                <w:rFonts w:cs="UnitOT-Light"/>
                <w:sz w:val="20"/>
                <w:szCs w:val="20"/>
              </w:rPr>
              <w:t>0%</w:t>
            </w:r>
          </w:p>
        </w:tc>
      </w:tr>
    </w:tbl>
    <w:p w14:paraId="79A4454D" w14:textId="77777777" w:rsidR="000B0025" w:rsidRDefault="000B0025" w:rsidP="000B0025"/>
    <w:p w14:paraId="2E0389A5" w14:textId="77777777" w:rsidR="000B0025" w:rsidRDefault="000B0025" w:rsidP="000B0025">
      <w:r>
        <w:t>La existencia de fallos excesivos o las apreciaciones especialmente interesantes pueden modificar esta rúbrica con puntos negativos o superiores a la máxima.</w:t>
      </w:r>
    </w:p>
    <w:p w14:paraId="58C43D5B" w14:textId="77777777" w:rsidR="000B0025" w:rsidRDefault="000B0025" w:rsidP="000B0025"/>
    <w:p w14:paraId="2B8939EA" w14:textId="6C63852D" w:rsidR="00472B27" w:rsidRPr="00795F8B" w:rsidRDefault="000B0025" w:rsidP="000B0025">
      <w:pPr>
        <w:rPr>
          <w:rFonts w:cs="UnitOT-Light"/>
          <w:szCs w:val="22"/>
        </w:rPr>
      </w:pPr>
      <w:r w:rsidRPr="00A26123">
        <w:rPr>
          <w:b/>
        </w:rPr>
        <w:t>Extensión máxima</w:t>
      </w:r>
      <w:r>
        <w:rPr>
          <w:b/>
        </w:rPr>
        <w:t xml:space="preserve">: </w:t>
      </w:r>
      <w:r>
        <w:t>2 páginas.</w:t>
      </w:r>
      <w:bookmarkEnd w:id="0"/>
    </w:p>
    <w:sectPr w:rsidR="00472B27" w:rsidRPr="00795F8B" w:rsidSect="00961AC2">
      <w:type w:val="continuous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90E0E" w14:textId="77777777" w:rsidR="00596BA3" w:rsidRDefault="00596BA3" w:rsidP="00C50246">
      <w:pPr>
        <w:spacing w:line="240" w:lineRule="auto"/>
      </w:pPr>
      <w:r>
        <w:separator/>
      </w:r>
    </w:p>
  </w:endnote>
  <w:endnote w:type="continuationSeparator" w:id="0">
    <w:p w14:paraId="569C482C" w14:textId="77777777" w:rsidR="00596BA3" w:rsidRDefault="00596BA3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tOT-Bold"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939FD" w14:textId="77777777" w:rsidR="0001540F" w:rsidRPr="004172DF" w:rsidRDefault="0001540F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2B8939FF" wp14:editId="2B893A00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B893A03" w14:textId="1CDDCC6F" w:rsidR="0001540F" w:rsidRPr="001D0341" w:rsidRDefault="0001540F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8939FF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" o:allowoverlap="f" fillcolor="#0098cd" stroked="f" strokeweight="1pt">
              <v:textbox inset="0,4mm,0">
                <w:txbxContent>
                  <w:p w14:paraId="2B893A03" w14:textId="1CDDCC6F" w:rsidR="0001540F" w:rsidRPr="001D0341" w:rsidRDefault="0001540F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B893A01" wp14:editId="2B893A02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893A04" w14:textId="77777777" w:rsidR="0001540F" w:rsidRPr="00525591" w:rsidRDefault="0001540F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893A01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" filled="f" stroked="f" strokeweight=".5pt">
              <v:textbox inset="0,0,0,0">
                <w:txbxContent>
                  <w:p w14:paraId="2B893A04" w14:textId="77777777" w:rsidR="0001540F" w:rsidRPr="00525591" w:rsidRDefault="0001540F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2B8939FE" w14:textId="0F508A11" w:rsidR="0001540F" w:rsidRPr="00656B43" w:rsidRDefault="0001540F" w:rsidP="00B96994">
    <w:pPr>
      <w:pStyle w:val="PiedepginaSecciones"/>
      <w:rPr>
        <w:color w:val="777777"/>
      </w:rPr>
    </w:pPr>
    <w:r>
      <w:t>Tema 3.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9925B" w14:textId="77777777" w:rsidR="00596BA3" w:rsidRDefault="00596BA3" w:rsidP="00C50246">
      <w:pPr>
        <w:spacing w:line="240" w:lineRule="auto"/>
      </w:pPr>
      <w:r>
        <w:separator/>
      </w:r>
    </w:p>
  </w:footnote>
  <w:footnote w:type="continuationSeparator" w:id="0">
    <w:p w14:paraId="6D617486" w14:textId="77777777" w:rsidR="00596BA3" w:rsidRDefault="00596BA3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01540F" w:rsidRPr="00472B27" w14:paraId="2B8939F3" w14:textId="77777777" w:rsidTr="0001540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2B8939F0" w14:textId="77777777" w:rsidR="0001540F" w:rsidRPr="00472B27" w:rsidRDefault="0001540F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2B8939F1" w14:textId="77777777" w:rsidR="0001540F" w:rsidRPr="00472B27" w:rsidRDefault="0001540F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2B8939F2" w14:textId="77777777" w:rsidR="0001540F" w:rsidRPr="00472B27" w:rsidRDefault="0001540F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01540F" w:rsidRPr="00472B27" w14:paraId="2B8939F7" w14:textId="77777777" w:rsidTr="0001540F">
      <w:trPr>
        <w:trHeight w:val="342"/>
      </w:trPr>
      <w:tc>
        <w:tcPr>
          <w:tcW w:w="2552" w:type="dxa"/>
          <w:vMerge w:val="restart"/>
        </w:tcPr>
        <w:p w14:paraId="2B8939F4" w14:textId="1D395799" w:rsidR="0001540F" w:rsidRPr="00472B27" w:rsidRDefault="0001540F" w:rsidP="00C65063">
          <w:pPr>
            <w:pStyle w:val="Textocajaactividades"/>
          </w:pPr>
          <w:r>
            <w:t>Algoritmia y Complejidad</w:t>
          </w:r>
        </w:p>
      </w:tc>
      <w:tc>
        <w:tcPr>
          <w:tcW w:w="3827" w:type="dxa"/>
        </w:tcPr>
        <w:p w14:paraId="2B8939F5" w14:textId="09AE138F" w:rsidR="0001540F" w:rsidRPr="00472B27" w:rsidRDefault="0001540F" w:rsidP="00A90972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proofErr w:type="spellStart"/>
          <w:r>
            <w:rPr>
              <w:sz w:val="22"/>
              <w:szCs w:val="22"/>
            </w:rPr>
            <w:t>Vinueza</w:t>
          </w:r>
          <w:proofErr w:type="spellEnd"/>
          <w:r>
            <w:rPr>
              <w:sz w:val="22"/>
              <w:szCs w:val="22"/>
            </w:rPr>
            <w:t xml:space="preserve"> Mier</w:t>
          </w:r>
        </w:p>
      </w:tc>
      <w:tc>
        <w:tcPr>
          <w:tcW w:w="1831" w:type="dxa"/>
          <w:vMerge w:val="restart"/>
        </w:tcPr>
        <w:p w14:paraId="2B8939F6" w14:textId="5F48E6D0" w:rsidR="0001540F" w:rsidRPr="00472B27" w:rsidRDefault="0001540F" w:rsidP="001F10EE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07-04-2020</w:t>
          </w:r>
        </w:p>
      </w:tc>
    </w:tr>
    <w:tr w:rsidR="0001540F" w14:paraId="2B8939FB" w14:textId="77777777" w:rsidTr="0001540F">
      <w:trPr>
        <w:trHeight w:val="342"/>
      </w:trPr>
      <w:tc>
        <w:tcPr>
          <w:tcW w:w="2552" w:type="dxa"/>
          <w:vMerge/>
        </w:tcPr>
        <w:p w14:paraId="2B8939F8" w14:textId="77777777" w:rsidR="0001540F" w:rsidRDefault="0001540F" w:rsidP="00A90972">
          <w:pPr>
            <w:pStyle w:val="Header"/>
          </w:pPr>
        </w:p>
      </w:tc>
      <w:tc>
        <w:tcPr>
          <w:tcW w:w="3827" w:type="dxa"/>
        </w:tcPr>
        <w:p w14:paraId="2B8939F9" w14:textId="4464D5C5" w:rsidR="0001540F" w:rsidRPr="00472B27" w:rsidRDefault="0001540F" w:rsidP="00A90972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Dario</w:t>
          </w:r>
          <w:proofErr w:type="spellEnd"/>
          <w:r>
            <w:rPr>
              <w:sz w:val="22"/>
              <w:szCs w:val="22"/>
            </w:rPr>
            <w:t xml:space="preserve"> Fernando</w:t>
          </w:r>
        </w:p>
      </w:tc>
      <w:tc>
        <w:tcPr>
          <w:tcW w:w="1831" w:type="dxa"/>
          <w:vMerge/>
        </w:tcPr>
        <w:p w14:paraId="2B8939FA" w14:textId="77777777" w:rsidR="0001540F" w:rsidRDefault="0001540F" w:rsidP="00A90972">
          <w:pPr>
            <w:pStyle w:val="Header"/>
          </w:pPr>
        </w:p>
      </w:tc>
    </w:tr>
  </w:tbl>
  <w:p w14:paraId="2B8939FC" w14:textId="77777777" w:rsidR="0001540F" w:rsidRDefault="000154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B62"/>
    <w:multiLevelType w:val="hybridMultilevel"/>
    <w:tmpl w:val="67F8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10414F3C"/>
    <w:multiLevelType w:val="multilevel"/>
    <w:tmpl w:val="B0E0186E"/>
    <w:numStyleLink w:val="NmeracinTest"/>
  </w:abstractNum>
  <w:abstractNum w:abstractNumId="4" w15:restartNumberingAfterBreak="0">
    <w:nsid w:val="104B4F28"/>
    <w:multiLevelType w:val="multilevel"/>
    <w:tmpl w:val="B37C3B20"/>
    <w:numStyleLink w:val="VietasUNIR"/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BE26EC1"/>
    <w:multiLevelType w:val="multilevel"/>
    <w:tmpl w:val="FCB6914A"/>
    <w:numStyleLink w:val="VietasUNIRcombinada"/>
  </w:abstractNum>
  <w:abstractNum w:abstractNumId="17" w15:restartNumberingAfterBreak="0">
    <w:nsid w:val="4D255449"/>
    <w:multiLevelType w:val="multilevel"/>
    <w:tmpl w:val="B37C3B20"/>
    <w:numStyleLink w:val="VietasUNIR"/>
  </w:abstractNum>
  <w:abstractNum w:abstractNumId="18" w15:restartNumberingAfterBreak="0">
    <w:nsid w:val="575C2010"/>
    <w:multiLevelType w:val="multilevel"/>
    <w:tmpl w:val="67CC9D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8EB5908"/>
    <w:multiLevelType w:val="multilevel"/>
    <w:tmpl w:val="B37C3B20"/>
    <w:numStyleLink w:val="VietasUNIR"/>
  </w:abstractNum>
  <w:abstractNum w:abstractNumId="21" w15:restartNumberingAfterBreak="0">
    <w:nsid w:val="68EF6FD6"/>
    <w:multiLevelType w:val="multilevel"/>
    <w:tmpl w:val="90907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C542083"/>
    <w:multiLevelType w:val="multilevel"/>
    <w:tmpl w:val="B0E0186E"/>
    <w:numStyleLink w:val="NmeracinTest"/>
  </w:abstractNum>
  <w:abstractNum w:abstractNumId="24" w15:restartNumberingAfterBreak="0">
    <w:nsid w:val="7BA532EE"/>
    <w:multiLevelType w:val="hybridMultilevel"/>
    <w:tmpl w:val="7834DB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A70030B4">
      <w:start w:val="1"/>
      <w:numFmt w:val="none"/>
      <w:lvlText w:val="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D254355"/>
    <w:multiLevelType w:val="multilevel"/>
    <w:tmpl w:val="B37C3B20"/>
    <w:numStyleLink w:val="VietasUNIR"/>
  </w:abstractNum>
  <w:abstractNum w:abstractNumId="26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14"/>
  </w:num>
  <w:num w:numId="3">
    <w:abstractNumId w:val="25"/>
  </w:num>
  <w:num w:numId="4">
    <w:abstractNumId w:val="15"/>
  </w:num>
  <w:num w:numId="5">
    <w:abstractNumId w:val="8"/>
  </w:num>
  <w:num w:numId="6">
    <w:abstractNumId w:val="4"/>
  </w:num>
  <w:num w:numId="7">
    <w:abstractNumId w:val="19"/>
  </w:num>
  <w:num w:numId="8">
    <w:abstractNumId w:val="7"/>
  </w:num>
  <w:num w:numId="9">
    <w:abstractNumId w:val="22"/>
  </w:num>
  <w:num w:numId="10">
    <w:abstractNumId w:val="2"/>
  </w:num>
  <w:num w:numId="11">
    <w:abstractNumId w:val="26"/>
  </w:num>
  <w:num w:numId="12">
    <w:abstractNumId w:val="3"/>
  </w:num>
  <w:num w:numId="13">
    <w:abstractNumId w:val="11"/>
  </w:num>
  <w:num w:numId="14">
    <w:abstractNumId w:val="13"/>
  </w:num>
  <w:num w:numId="15">
    <w:abstractNumId w:val="20"/>
  </w:num>
  <w:num w:numId="16">
    <w:abstractNumId w:val="17"/>
  </w:num>
  <w:num w:numId="17">
    <w:abstractNumId w:val="12"/>
  </w:num>
  <w:num w:numId="18">
    <w:abstractNumId w:val="23"/>
  </w:num>
  <w:num w:numId="19">
    <w:abstractNumId w:val="5"/>
  </w:num>
  <w:num w:numId="20">
    <w:abstractNumId w:val="10"/>
  </w:num>
  <w:num w:numId="21">
    <w:abstractNumId w:val="16"/>
  </w:num>
  <w:num w:numId="22">
    <w:abstractNumId w:val="9"/>
  </w:num>
  <w:num w:numId="23">
    <w:abstractNumId w:val="6"/>
  </w:num>
  <w:num w:numId="24">
    <w:abstractNumId w:val="0"/>
  </w:num>
  <w:num w:numId="25">
    <w:abstractNumId w:val="24"/>
  </w:num>
  <w:num w:numId="26">
    <w:abstractNumId w:val="18"/>
  </w:num>
  <w:num w:numId="27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540F"/>
    <w:rsid w:val="00016003"/>
    <w:rsid w:val="00031C55"/>
    <w:rsid w:val="00043442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B0025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3B86"/>
    <w:rsid w:val="001B64D3"/>
    <w:rsid w:val="001B7F82"/>
    <w:rsid w:val="001C1813"/>
    <w:rsid w:val="001D0997"/>
    <w:rsid w:val="001E38BB"/>
    <w:rsid w:val="001E6766"/>
    <w:rsid w:val="001E737A"/>
    <w:rsid w:val="001F017C"/>
    <w:rsid w:val="001F10EE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7EA9"/>
    <w:rsid w:val="00244B66"/>
    <w:rsid w:val="0024674E"/>
    <w:rsid w:val="00246946"/>
    <w:rsid w:val="00250A71"/>
    <w:rsid w:val="00253DA9"/>
    <w:rsid w:val="00260B21"/>
    <w:rsid w:val="002619F8"/>
    <w:rsid w:val="00265403"/>
    <w:rsid w:val="00273725"/>
    <w:rsid w:val="00277FAF"/>
    <w:rsid w:val="002845C6"/>
    <w:rsid w:val="00291078"/>
    <w:rsid w:val="002A5CEC"/>
    <w:rsid w:val="002A6286"/>
    <w:rsid w:val="002B3A8C"/>
    <w:rsid w:val="002B4308"/>
    <w:rsid w:val="002B5D04"/>
    <w:rsid w:val="002C037B"/>
    <w:rsid w:val="002C107F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67C73"/>
    <w:rsid w:val="003854BD"/>
    <w:rsid w:val="00394A34"/>
    <w:rsid w:val="003956C2"/>
    <w:rsid w:val="003A10AB"/>
    <w:rsid w:val="003A7B3A"/>
    <w:rsid w:val="003C2275"/>
    <w:rsid w:val="003C4D34"/>
    <w:rsid w:val="003D0269"/>
    <w:rsid w:val="003D141E"/>
    <w:rsid w:val="003D16DC"/>
    <w:rsid w:val="003D46A6"/>
    <w:rsid w:val="003D5F24"/>
    <w:rsid w:val="003E2E18"/>
    <w:rsid w:val="003E6E97"/>
    <w:rsid w:val="003F7452"/>
    <w:rsid w:val="004036DC"/>
    <w:rsid w:val="0041334B"/>
    <w:rsid w:val="00413379"/>
    <w:rsid w:val="00414382"/>
    <w:rsid w:val="004172DF"/>
    <w:rsid w:val="004301A5"/>
    <w:rsid w:val="00446F8B"/>
    <w:rsid w:val="004476D3"/>
    <w:rsid w:val="004478AD"/>
    <w:rsid w:val="00453926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35B6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058"/>
    <w:rsid w:val="00555B62"/>
    <w:rsid w:val="00575580"/>
    <w:rsid w:val="0058112D"/>
    <w:rsid w:val="00591013"/>
    <w:rsid w:val="00591760"/>
    <w:rsid w:val="00596BA3"/>
    <w:rsid w:val="005A265F"/>
    <w:rsid w:val="005C1D3F"/>
    <w:rsid w:val="005D02C5"/>
    <w:rsid w:val="005D5B7B"/>
    <w:rsid w:val="005E0B6D"/>
    <w:rsid w:val="005E6742"/>
    <w:rsid w:val="005F240A"/>
    <w:rsid w:val="005F2851"/>
    <w:rsid w:val="005F6B03"/>
    <w:rsid w:val="00611689"/>
    <w:rsid w:val="00613206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22A"/>
    <w:rsid w:val="00703B95"/>
    <w:rsid w:val="00710277"/>
    <w:rsid w:val="00711B4D"/>
    <w:rsid w:val="00712024"/>
    <w:rsid w:val="0072465C"/>
    <w:rsid w:val="007263EB"/>
    <w:rsid w:val="00732FC1"/>
    <w:rsid w:val="0073726F"/>
    <w:rsid w:val="00744D29"/>
    <w:rsid w:val="00745244"/>
    <w:rsid w:val="00756CD6"/>
    <w:rsid w:val="007616AA"/>
    <w:rsid w:val="007648AB"/>
    <w:rsid w:val="00765463"/>
    <w:rsid w:val="00790FC0"/>
    <w:rsid w:val="007A0245"/>
    <w:rsid w:val="007A34FD"/>
    <w:rsid w:val="007B15E7"/>
    <w:rsid w:val="007B67DA"/>
    <w:rsid w:val="007C0189"/>
    <w:rsid w:val="007C1E0E"/>
    <w:rsid w:val="007C2659"/>
    <w:rsid w:val="007D00F6"/>
    <w:rsid w:val="007D1B3E"/>
    <w:rsid w:val="007D1E15"/>
    <w:rsid w:val="007E4840"/>
    <w:rsid w:val="007E5D27"/>
    <w:rsid w:val="007E61FC"/>
    <w:rsid w:val="007F691E"/>
    <w:rsid w:val="0080425D"/>
    <w:rsid w:val="00816222"/>
    <w:rsid w:val="00816578"/>
    <w:rsid w:val="00823702"/>
    <w:rsid w:val="00823F7F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8F706A"/>
    <w:rsid w:val="00917348"/>
    <w:rsid w:val="00935FD2"/>
    <w:rsid w:val="009400C5"/>
    <w:rsid w:val="009434C7"/>
    <w:rsid w:val="009435B5"/>
    <w:rsid w:val="0095328C"/>
    <w:rsid w:val="009546DA"/>
    <w:rsid w:val="009563DF"/>
    <w:rsid w:val="00961AC2"/>
    <w:rsid w:val="00962EC2"/>
    <w:rsid w:val="00976D1B"/>
    <w:rsid w:val="0098228A"/>
    <w:rsid w:val="009848BD"/>
    <w:rsid w:val="00987B51"/>
    <w:rsid w:val="009959A6"/>
    <w:rsid w:val="009A1065"/>
    <w:rsid w:val="009A3C7C"/>
    <w:rsid w:val="009A4112"/>
    <w:rsid w:val="009A4CF7"/>
    <w:rsid w:val="009B0764"/>
    <w:rsid w:val="009B2791"/>
    <w:rsid w:val="009B61E5"/>
    <w:rsid w:val="009C1CA9"/>
    <w:rsid w:val="009C2BF3"/>
    <w:rsid w:val="009D10D7"/>
    <w:rsid w:val="009D6F1F"/>
    <w:rsid w:val="009E5B48"/>
    <w:rsid w:val="009E76FD"/>
    <w:rsid w:val="009F18E9"/>
    <w:rsid w:val="009F7B85"/>
    <w:rsid w:val="00A17600"/>
    <w:rsid w:val="00A20F71"/>
    <w:rsid w:val="00A44543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B3948"/>
    <w:rsid w:val="00AD1839"/>
    <w:rsid w:val="00AD4F85"/>
    <w:rsid w:val="00AE001E"/>
    <w:rsid w:val="00B0196C"/>
    <w:rsid w:val="00B03326"/>
    <w:rsid w:val="00B04AF8"/>
    <w:rsid w:val="00B0762B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5296"/>
    <w:rsid w:val="00BC2EB1"/>
    <w:rsid w:val="00BC3583"/>
    <w:rsid w:val="00BE65ED"/>
    <w:rsid w:val="00BF4B49"/>
    <w:rsid w:val="00C006FD"/>
    <w:rsid w:val="00C01390"/>
    <w:rsid w:val="00C01FCD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570D0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3DA4"/>
    <w:rsid w:val="00D17377"/>
    <w:rsid w:val="00D21CDC"/>
    <w:rsid w:val="00D30434"/>
    <w:rsid w:val="00D329C0"/>
    <w:rsid w:val="00D33335"/>
    <w:rsid w:val="00D3349B"/>
    <w:rsid w:val="00D336EC"/>
    <w:rsid w:val="00D37422"/>
    <w:rsid w:val="00D40AEE"/>
    <w:rsid w:val="00D43024"/>
    <w:rsid w:val="00D44A38"/>
    <w:rsid w:val="00D511BC"/>
    <w:rsid w:val="00D5194D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A7012"/>
    <w:rsid w:val="00DB4BD9"/>
    <w:rsid w:val="00DB5335"/>
    <w:rsid w:val="00DC3808"/>
    <w:rsid w:val="00DD0B32"/>
    <w:rsid w:val="00DD2649"/>
    <w:rsid w:val="00DD7B84"/>
    <w:rsid w:val="00DE4822"/>
    <w:rsid w:val="00DF0BC0"/>
    <w:rsid w:val="00DF784B"/>
    <w:rsid w:val="00E1022A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3B00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17CDA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83747"/>
    <w:rsid w:val="00F8466C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939D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025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table" w:customStyle="1" w:styleId="Tabladecuadrcula5oscura-nfasis51">
    <w:name w:val="Tabla de cuadrícula 5 oscura - Énfasis 51"/>
    <w:basedOn w:val="TableNormal"/>
    <w:uiPriority w:val="50"/>
    <w:rsid w:val="000B00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3A7B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usana.delgado\AppData\Roaming\Microsoft\Plantillas\PlantillaUNIR.dotm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843EA837C04446A64117FBC9E91EB8" ma:contentTypeVersion="7" ma:contentTypeDescription="Create a new document." ma:contentTypeScope="" ma:versionID="67847587566fd3755b9d141b236b904c">
  <xsd:schema xmlns:xsd="http://www.w3.org/2001/XMLSchema" xmlns:xs="http://www.w3.org/2001/XMLSchema" xmlns:p="http://schemas.microsoft.com/office/2006/metadata/properties" xmlns:ns3="4b2a3ecd-b5c5-4f31-8a35-cf5bb472d75c" targetNamespace="http://schemas.microsoft.com/office/2006/metadata/properties" ma:root="true" ma:fieldsID="83e7eda356460bcaa6151c8df249dbbd" ns3:_="">
    <xsd:import namespace="4b2a3ecd-b5c5-4f31-8a35-cf5bb472d7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a3ecd-b5c5-4f31-8a35-cf5bb472d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198CB1-6E52-C540-81BB-68A6F26A80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783737-382D-4DB0-AC3E-B7939C8CF3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2a3ecd-b5c5-4f31-8a35-cf5bb472d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6FF156-1F39-4EA8-BEC0-E0DCEF7617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E6F3E6-82C7-4B1B-9EC1-613026292D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C:\Users\susana.delgado\AppData\Roaming\Microsoft\Plantillas\PlantillaUNIR.dotm</Template>
  <TotalTime>197</TotalTime>
  <Pages>7</Pages>
  <Words>636</Words>
  <Characters>3629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Dario Vinueza</cp:lastModifiedBy>
  <cp:revision>56</cp:revision>
  <cp:lastPrinted>2017-09-08T09:41:00Z</cp:lastPrinted>
  <dcterms:created xsi:type="dcterms:W3CDTF">2019-12-02T12:37:00Z</dcterms:created>
  <dcterms:modified xsi:type="dcterms:W3CDTF">2020-04-10T02:51:00Z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0x010100CB843EA837C04446A64117FBC9E91EB8</vt:lpwstr>
  </property>
</Properties>
</file>